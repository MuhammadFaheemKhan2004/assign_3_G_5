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2AA02" w14:textId="77777777" w:rsidR="0030525A" w:rsidRDefault="0030525A" w:rsidP="0030525A">
      <w:pPr>
        <w:spacing w:before="120" w:after="0" w:line="288" w:lineRule="auto"/>
        <w:rPr>
          <w:rFonts w:ascii="Open Sans" w:eastAsia="Open Sans" w:hAnsi="Open Sans" w:cs="Open Sans"/>
          <w:sz w:val="22"/>
        </w:rPr>
      </w:pPr>
    </w:p>
    <w:p w14:paraId="5B70F72D" w14:textId="77777777" w:rsidR="0030525A" w:rsidRPr="00550E27" w:rsidRDefault="0030525A" w:rsidP="0030525A">
      <w:pPr>
        <w:spacing w:before="320" w:after="0" w:line="240" w:lineRule="auto"/>
        <w:jc w:val="center"/>
        <w:rPr>
          <w:rFonts w:ascii="Open Sans" w:eastAsia="Open Sans" w:hAnsi="Open Sans" w:cs="Open Sans"/>
          <w:bCs/>
          <w:sz w:val="40"/>
          <w:szCs w:val="12"/>
        </w:rPr>
      </w:pPr>
      <w:r w:rsidRPr="00550E27">
        <w:rPr>
          <w:rFonts w:ascii="Open Sans" w:eastAsia="Open Sans" w:hAnsi="Open Sans" w:cs="Open Sans"/>
          <w:bCs/>
          <w:sz w:val="40"/>
          <w:szCs w:val="12"/>
        </w:rPr>
        <w:t xml:space="preserve">Assignment # </w:t>
      </w:r>
      <w:r>
        <w:rPr>
          <w:rFonts w:ascii="Open Sans" w:eastAsia="Open Sans" w:hAnsi="Open Sans" w:cs="Open Sans"/>
          <w:bCs/>
          <w:sz w:val="40"/>
          <w:szCs w:val="12"/>
        </w:rPr>
        <w:t>3</w:t>
      </w:r>
    </w:p>
    <w:p w14:paraId="17C75B22" w14:textId="77777777" w:rsidR="0030525A" w:rsidRPr="00550E27" w:rsidRDefault="0030525A" w:rsidP="0030525A">
      <w:pPr>
        <w:spacing w:before="20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 xml:space="preserve">CS322 - SC - Software Construction </w:t>
      </w:r>
    </w:p>
    <w:p w14:paraId="55FFDC66" w14:textId="77777777" w:rsidR="0030525A" w:rsidRPr="00550E27" w:rsidRDefault="0030525A" w:rsidP="0030525A">
      <w:pPr>
        <w:spacing w:before="120" w:after="0" w:line="240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sz w:val="28"/>
          <w:szCs w:val="32"/>
        </w:rPr>
        <w:t>Gift Registry System (Case Study # 1)</w:t>
      </w:r>
    </w:p>
    <w:p w14:paraId="53B725F9" w14:textId="77777777" w:rsidR="0030525A" w:rsidRPr="00550E27" w:rsidRDefault="0030525A" w:rsidP="0030525A">
      <w:pPr>
        <w:spacing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Group no. 5</w:t>
      </w:r>
    </w:p>
    <w:p w14:paraId="34389108" w14:textId="77777777" w:rsidR="0030525A" w:rsidRPr="00550E27" w:rsidRDefault="0030525A" w:rsidP="0030525A">
      <w:pPr>
        <w:spacing w:after="0" w:line="288" w:lineRule="auto"/>
        <w:rPr>
          <w:rFonts w:ascii="Arial" w:eastAsia="Arial" w:hAnsi="Arial" w:cs="Arial"/>
          <w:sz w:val="28"/>
          <w:szCs w:val="32"/>
        </w:rPr>
      </w:pPr>
      <w:r w:rsidRPr="00550E27">
        <w:rPr>
          <w:rFonts w:ascii="Arial" w:eastAsia="Arial" w:hAnsi="Arial" w:cs="Arial"/>
          <w:b/>
          <w:sz w:val="28"/>
          <w:szCs w:val="32"/>
        </w:rPr>
        <w:t>Team Members:</w:t>
      </w:r>
      <w:r w:rsidRPr="00550E27">
        <w:rPr>
          <w:rFonts w:ascii="Arial" w:eastAsia="Arial" w:hAnsi="Arial" w:cs="Arial"/>
          <w:sz w:val="28"/>
          <w:szCs w:val="32"/>
        </w:rPr>
        <w:t xml:space="preserve"> </w:t>
      </w:r>
    </w:p>
    <w:p w14:paraId="7920B5FF" w14:textId="77777777" w:rsidR="0030525A" w:rsidRPr="00D7405A" w:rsidRDefault="0030525A" w:rsidP="0030525A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>Aftab Burki ( Team Lead ) -  04072113011</w:t>
      </w:r>
    </w:p>
    <w:p w14:paraId="76F2EC86" w14:textId="77777777" w:rsidR="0030525A" w:rsidRPr="00D7405A" w:rsidRDefault="0030525A" w:rsidP="0030525A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>Ghufran Mahmood -  04072213004</w:t>
      </w:r>
    </w:p>
    <w:p w14:paraId="6068B84E" w14:textId="77777777" w:rsidR="0030525A" w:rsidRPr="00D7405A" w:rsidRDefault="0030525A" w:rsidP="0030525A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Cs w:val="28"/>
        </w:rPr>
      </w:pPr>
      <w:r w:rsidRPr="00D7405A">
        <w:rPr>
          <w:rFonts w:ascii="Arial" w:eastAsia="Arial" w:hAnsi="Arial" w:cs="Arial"/>
          <w:szCs w:val="28"/>
        </w:rPr>
        <w:t>Muhammad Faheem Khan   -  04072213031</w:t>
      </w:r>
    </w:p>
    <w:p w14:paraId="2C736A45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  <w:r w:rsidRPr="00550E27">
        <w:rPr>
          <w:rFonts w:ascii="Arial" w:eastAsia="Arial" w:hAnsi="Arial" w:cs="Arial"/>
          <w:b/>
          <w:sz w:val="28"/>
          <w:szCs w:val="32"/>
        </w:rPr>
        <w:t>Submission Date</w:t>
      </w:r>
      <w:r w:rsidRPr="00D7405A">
        <w:rPr>
          <w:rFonts w:ascii="Arial" w:eastAsia="Arial" w:hAnsi="Arial" w:cs="Arial"/>
          <w:b/>
          <w:sz w:val="32"/>
          <w:szCs w:val="36"/>
        </w:rPr>
        <w:t>:</w:t>
      </w:r>
      <w:r w:rsidRPr="00D7405A">
        <w:rPr>
          <w:rFonts w:ascii="Arial" w:eastAsia="Arial" w:hAnsi="Arial" w:cs="Arial"/>
          <w:sz w:val="32"/>
          <w:szCs w:val="36"/>
        </w:rPr>
        <w:t xml:space="preserve">   </w:t>
      </w:r>
      <w:r>
        <w:rPr>
          <w:rFonts w:ascii="Arial" w:eastAsia="Arial" w:hAnsi="Arial" w:cs="Arial"/>
          <w:szCs w:val="28"/>
        </w:rPr>
        <w:t>29</w:t>
      </w:r>
      <w:r w:rsidRPr="00D7405A">
        <w:rPr>
          <w:rFonts w:ascii="Arial" w:eastAsia="Arial" w:hAnsi="Arial" w:cs="Arial"/>
          <w:szCs w:val="28"/>
        </w:rPr>
        <w:t xml:space="preserve">-10-2024   </w:t>
      </w:r>
    </w:p>
    <w:p w14:paraId="62C09C0D" w14:textId="77777777" w:rsidR="0030525A" w:rsidRPr="00550E27" w:rsidRDefault="0030525A" w:rsidP="0030525A">
      <w:pPr>
        <w:spacing w:before="320" w:after="0" w:line="240" w:lineRule="auto"/>
        <w:jc w:val="center"/>
        <w:rPr>
          <w:rFonts w:ascii="Arial" w:eastAsia="Arial" w:hAnsi="Arial" w:cs="Arial"/>
          <w:b/>
          <w:sz w:val="36"/>
          <w:szCs w:val="40"/>
        </w:rPr>
      </w:pPr>
      <w:r w:rsidRPr="00550E27">
        <w:rPr>
          <w:rFonts w:ascii="Arial" w:eastAsia="Arial" w:hAnsi="Arial" w:cs="Arial"/>
          <w:b/>
          <w:sz w:val="36"/>
          <w:szCs w:val="40"/>
        </w:rPr>
        <w:t>Signature Page</w:t>
      </w:r>
    </w:p>
    <w:p w14:paraId="122F8767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</w:p>
    <w:p w14:paraId="446A2461" w14:textId="77777777" w:rsidR="0030525A" w:rsidRDefault="0030525A" w:rsidP="0030525A">
      <w:pPr>
        <w:spacing w:before="120"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14:paraId="37026C4A" w14:textId="77777777" w:rsidR="0030525A" w:rsidRPr="00D7405A" w:rsidRDefault="0030525A" w:rsidP="0030525A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Quaid i Azam University</w:t>
      </w:r>
    </w:p>
    <w:p w14:paraId="73011E8F" w14:textId="77777777" w:rsidR="0030525A" w:rsidRPr="00D7405A" w:rsidRDefault="0030525A" w:rsidP="0030525A">
      <w:pPr>
        <w:spacing w:before="120" w:after="0" w:line="288" w:lineRule="auto"/>
        <w:rPr>
          <w:rFonts w:ascii="Arial" w:eastAsia="Arial" w:hAnsi="Arial" w:cs="Arial"/>
          <w:sz w:val="28"/>
          <w:szCs w:val="32"/>
        </w:rPr>
      </w:pPr>
      <w:r w:rsidRPr="00D7405A">
        <w:rPr>
          <w:rFonts w:ascii="Arial" w:eastAsia="Arial" w:hAnsi="Arial" w:cs="Arial"/>
          <w:sz w:val="28"/>
          <w:szCs w:val="32"/>
        </w:rPr>
        <w:t>Department of Computer Science</w:t>
      </w:r>
    </w:p>
    <w:p w14:paraId="0CFE3F53" w14:textId="77777777" w:rsidR="0030525A" w:rsidRPr="00D7405A" w:rsidRDefault="0030525A" w:rsidP="0030525A">
      <w:pPr>
        <w:spacing w:before="120" w:after="0" w:line="288" w:lineRule="auto"/>
        <w:rPr>
          <w:rFonts w:ascii="Arial" w:eastAsia="Arial" w:hAnsi="Arial" w:cs="Arial"/>
          <w:b/>
          <w:sz w:val="28"/>
          <w:szCs w:val="32"/>
        </w:rPr>
      </w:pPr>
      <w:r w:rsidRPr="00D7405A">
        <w:rPr>
          <w:rFonts w:ascii="Arial" w:eastAsia="Arial" w:hAnsi="Arial" w:cs="Arial"/>
          <w:b/>
          <w:sz w:val="28"/>
          <w:szCs w:val="32"/>
        </w:rPr>
        <w:t>Gift Registry System (Case Study)</w:t>
      </w:r>
    </w:p>
    <w:p w14:paraId="10D011DF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</w:p>
    <w:p w14:paraId="194A4CC4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</w:p>
    <w:p w14:paraId="526FA9E2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The submitted document titled “</w:t>
      </w:r>
      <w:r>
        <w:rPr>
          <w:rFonts w:ascii="Arial" w:eastAsia="Arial" w:hAnsi="Arial" w:cs="Arial"/>
          <w:b/>
          <w:sz w:val="22"/>
        </w:rPr>
        <w:t xml:space="preserve">Gift Registry </w:t>
      </w:r>
      <w:r w:rsidRPr="00D7405A">
        <w:rPr>
          <w:rFonts w:ascii="Arial" w:eastAsia="Arial" w:hAnsi="Arial" w:cs="Arial"/>
          <w:b/>
          <w:szCs w:val="28"/>
        </w:rPr>
        <w:t>System</w:t>
      </w:r>
      <w:r w:rsidRPr="00D7405A">
        <w:rPr>
          <w:rFonts w:ascii="Arial" w:eastAsia="Arial" w:hAnsi="Arial" w:cs="Arial"/>
          <w:szCs w:val="28"/>
        </w:rPr>
        <w:t>” is authentic work submitted by Ghufran Mahmood ( 04072213004), Muhammad Faheem Khan   ( 04072213031 ), Aftab Burki  ( 04072113011) conducted at Quaid-i-Azam University, Islamabad. The document strictly follows the IEEE guidelines and ensures secure coding practices.</w:t>
      </w:r>
    </w:p>
    <w:p w14:paraId="20D52329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BB2B07D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Team Leader:</w:t>
      </w:r>
    </w:p>
    <w:p w14:paraId="01298807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szCs w:val="28"/>
        </w:rPr>
        <w:t>Aftab Burki    04072113011</w:t>
      </w:r>
    </w:p>
    <w:p w14:paraId="31541523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01BBBA15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19DE78DB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Member2:</w:t>
      </w:r>
    </w:p>
    <w:p w14:paraId="06CF34C1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Ghufran </w:t>
      </w:r>
      <w:r>
        <w:rPr>
          <w:rFonts w:ascii="Arial" w:eastAsia="Arial" w:hAnsi="Arial" w:cs="Arial"/>
          <w:szCs w:val="28"/>
        </w:rPr>
        <w:t>M</w:t>
      </w:r>
      <w:r w:rsidRPr="003D478B">
        <w:rPr>
          <w:rFonts w:ascii="Arial" w:eastAsia="Arial" w:hAnsi="Arial" w:cs="Arial"/>
          <w:szCs w:val="28"/>
        </w:rPr>
        <w:t>ahmood    04072213004</w:t>
      </w:r>
    </w:p>
    <w:p w14:paraId="56279203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471960A2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339CF96C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>
        <w:rPr>
          <w:rFonts w:ascii="Arial" w:eastAsia="Arial" w:hAnsi="Arial" w:cs="Arial"/>
          <w:b/>
          <w:szCs w:val="28"/>
        </w:rPr>
        <w:t>Member3:</w:t>
      </w:r>
    </w:p>
    <w:p w14:paraId="28198485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lastRenderedPageBreak/>
        <w:t>Muhammad Faheem Khan</w:t>
      </w:r>
      <w:r w:rsidRPr="003D478B">
        <w:rPr>
          <w:rFonts w:ascii="Arial" w:eastAsia="Arial" w:hAnsi="Arial" w:cs="Arial"/>
          <w:szCs w:val="28"/>
        </w:rPr>
        <w:tab/>
        <w:t xml:space="preserve">  04072213031</w:t>
      </w:r>
    </w:p>
    <w:p w14:paraId="75FDA573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b/>
          <w:szCs w:val="28"/>
        </w:rPr>
        <w:t>Signature: ______________</w:t>
      </w:r>
    </w:p>
    <w:p w14:paraId="1EC12364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72777B7B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</w:p>
    <w:p w14:paraId="6CC91AD0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Date:  </w:t>
      </w:r>
      <w:r>
        <w:rPr>
          <w:rFonts w:ascii="Arial" w:eastAsia="Arial" w:hAnsi="Arial" w:cs="Arial"/>
          <w:szCs w:val="28"/>
        </w:rPr>
        <w:t>29</w:t>
      </w:r>
      <w:r w:rsidRPr="003D478B">
        <w:rPr>
          <w:rFonts w:ascii="Arial" w:eastAsia="Arial" w:hAnsi="Arial" w:cs="Arial"/>
          <w:szCs w:val="28"/>
        </w:rPr>
        <w:t>-10-2024</w:t>
      </w:r>
    </w:p>
    <w:p w14:paraId="7A168496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 xml:space="preserve">_________________ </w:t>
      </w:r>
    </w:p>
    <w:p w14:paraId="4CE96567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Sign of Instructor</w:t>
      </w:r>
    </w:p>
    <w:p w14:paraId="30E40473" w14:textId="77777777" w:rsidR="0030525A" w:rsidRDefault="0030525A" w:rsidP="0030525A">
      <w:pPr>
        <w:spacing w:after="0" w:line="288" w:lineRule="auto"/>
        <w:jc w:val="center"/>
        <w:rPr>
          <w:rFonts w:ascii="Arial" w:eastAsia="Arial" w:hAnsi="Arial" w:cs="Arial"/>
          <w:b/>
          <w:sz w:val="22"/>
        </w:rPr>
      </w:pPr>
      <w:r w:rsidRPr="003D478B">
        <w:rPr>
          <w:rFonts w:ascii="Arial" w:eastAsia="Arial" w:hAnsi="Arial" w:cs="Arial"/>
          <w:b/>
          <w:sz w:val="36"/>
          <w:szCs w:val="40"/>
        </w:rPr>
        <w:t>Preface</w:t>
      </w:r>
    </w:p>
    <w:p w14:paraId="368B7610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b/>
          <w:szCs w:val="28"/>
        </w:rPr>
      </w:pPr>
      <w:r w:rsidRPr="003D478B">
        <w:rPr>
          <w:rFonts w:ascii="Arial" w:eastAsia="Arial" w:hAnsi="Arial" w:cs="Arial"/>
          <w:szCs w:val="28"/>
        </w:rPr>
        <w:t>The documentation of gift registry system web-based Software, developed to deal with the selection and purchasing of different items from the given list by the Registered Person for his/her friends those will give gifts to Registered Person on his particular event. The software allow the credit card payment methodology,</w:t>
      </w:r>
      <w:r>
        <w:rPr>
          <w:rFonts w:ascii="Arial" w:eastAsia="Arial" w:hAnsi="Arial" w:cs="Arial"/>
          <w:szCs w:val="28"/>
        </w:rPr>
        <w:t xml:space="preserve"> </w:t>
      </w:r>
      <w:r w:rsidRPr="003D478B">
        <w:rPr>
          <w:rFonts w:ascii="Arial" w:eastAsia="Arial" w:hAnsi="Arial" w:cs="Arial"/>
          <w:szCs w:val="28"/>
        </w:rPr>
        <w:t>and also modific</w:t>
      </w:r>
      <w:r>
        <w:rPr>
          <w:rFonts w:ascii="Arial" w:eastAsia="Arial" w:hAnsi="Arial" w:cs="Arial"/>
          <w:szCs w:val="28"/>
        </w:rPr>
        <w:t>at</w:t>
      </w:r>
      <w:r w:rsidRPr="003D478B">
        <w:rPr>
          <w:rFonts w:ascii="Arial" w:eastAsia="Arial" w:hAnsi="Arial" w:cs="Arial"/>
          <w:szCs w:val="28"/>
        </w:rPr>
        <w:t>ions  before payment.</w:t>
      </w:r>
      <w:r>
        <w:rPr>
          <w:rFonts w:ascii="Arial" w:eastAsia="Arial" w:hAnsi="Arial" w:cs="Arial"/>
          <w:szCs w:val="28"/>
        </w:rPr>
        <w:t xml:space="preserve"> </w:t>
      </w:r>
    </w:p>
    <w:p w14:paraId="1F3D05D4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</w:p>
    <w:p w14:paraId="03154A78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 xml:space="preserve">Change of History </w:t>
      </w:r>
    </w:p>
    <w:p w14:paraId="62D696C3" w14:textId="77777777" w:rsidR="0030525A" w:rsidRPr="003D478B" w:rsidRDefault="0030525A" w:rsidP="0030525A">
      <w:pPr>
        <w:spacing w:after="0" w:line="288" w:lineRule="auto"/>
        <w:rPr>
          <w:rFonts w:ascii="Arial" w:eastAsia="Arial" w:hAnsi="Arial" w:cs="Arial"/>
          <w:szCs w:val="28"/>
        </w:rPr>
      </w:pPr>
      <w:r w:rsidRPr="003D478B">
        <w:rPr>
          <w:rFonts w:ascii="Arial" w:eastAsia="Arial" w:hAnsi="Arial" w:cs="Arial"/>
          <w:szCs w:val="28"/>
        </w:rPr>
        <w:t>version:1.0 (This is First Version)</w:t>
      </w:r>
    </w:p>
    <w:p w14:paraId="5D62A762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b/>
          <w:sz w:val="22"/>
        </w:rPr>
      </w:pPr>
    </w:p>
    <w:p w14:paraId="2CBC44B4" w14:textId="77777777" w:rsidR="0030525A" w:rsidRDefault="0030525A" w:rsidP="0030525A">
      <w:pPr>
        <w:spacing w:after="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 xml:space="preserve">Table of contents </w:t>
      </w:r>
    </w:p>
    <w:p w14:paraId="4DA468A9" w14:textId="3973319E" w:rsidR="0030525A" w:rsidRDefault="0030525A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Usecase </w:t>
      </w:r>
      <w:r w:rsidR="0071779B">
        <w:rPr>
          <w:rFonts w:ascii="Arial" w:eastAsia="Arial" w:hAnsi="Arial" w:cs="Arial"/>
          <w:sz w:val="22"/>
        </w:rPr>
        <w:t>6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………..0</w:t>
      </w:r>
      <w:r>
        <w:rPr>
          <w:rFonts w:ascii="Arial" w:eastAsia="Arial" w:hAnsi="Arial" w:cs="Arial"/>
          <w:sz w:val="22"/>
        </w:rPr>
        <w:t>3</w:t>
      </w:r>
    </w:p>
    <w:p w14:paraId="32983451" w14:textId="74EEBC29" w:rsidR="0030525A" w:rsidRPr="008A3227" w:rsidRDefault="0030525A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Usecase </w:t>
      </w:r>
      <w:r w:rsidR="0071779B">
        <w:rPr>
          <w:rFonts w:ascii="Arial" w:eastAsia="Arial" w:hAnsi="Arial" w:cs="Arial"/>
          <w:sz w:val="22"/>
        </w:rPr>
        <w:t>7</w:t>
      </w:r>
      <w:r w:rsidRPr="008A3227">
        <w:rPr>
          <w:rFonts w:ascii="Arial" w:eastAsia="Arial" w:hAnsi="Arial" w:cs="Arial"/>
          <w:sz w:val="22"/>
        </w:rPr>
        <w:t>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……………………………………</w:t>
      </w:r>
      <w:r>
        <w:rPr>
          <w:rFonts w:ascii="Arial" w:eastAsia="Arial" w:hAnsi="Arial" w:cs="Arial"/>
          <w:sz w:val="22"/>
        </w:rPr>
        <w:t>………</w:t>
      </w:r>
      <w:r w:rsidRPr="008A3227">
        <w:rPr>
          <w:rFonts w:ascii="Arial" w:eastAsia="Arial" w:hAnsi="Arial" w:cs="Arial"/>
          <w:sz w:val="22"/>
        </w:rPr>
        <w:t>………..0</w:t>
      </w:r>
      <w:r>
        <w:rPr>
          <w:rFonts w:ascii="Arial" w:eastAsia="Arial" w:hAnsi="Arial" w:cs="Arial"/>
          <w:sz w:val="22"/>
        </w:rPr>
        <w:t>4</w:t>
      </w:r>
    </w:p>
    <w:p w14:paraId="141BD8CD" w14:textId="77777777" w:rsidR="0030525A" w:rsidRDefault="0030525A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0B58EDFE" w14:textId="77777777" w:rsidR="0030525A" w:rsidRDefault="0030525A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  <w:sz w:val="22"/>
        </w:rPr>
        <w:t>List of Figures:</w:t>
      </w:r>
    </w:p>
    <w:p w14:paraId="6DAEE19E" w14:textId="51FDBE7F" w:rsidR="0030525A" w:rsidRDefault="0030525A" w:rsidP="0030525A">
      <w:pPr>
        <w:spacing w:before="240" w:after="240" w:line="288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</w:r>
      <w:r w:rsidR="00C46D10">
        <w:rPr>
          <w:rFonts w:ascii="Arial" w:eastAsia="Arial" w:hAnsi="Arial" w:cs="Arial"/>
          <w:sz w:val="22"/>
        </w:rPr>
        <w:t>System Sequence Diagram</w:t>
      </w:r>
      <w:r>
        <w:rPr>
          <w:rFonts w:ascii="Arial" w:eastAsia="Arial" w:hAnsi="Arial" w:cs="Arial"/>
          <w:sz w:val="22"/>
        </w:rPr>
        <w:t xml:space="preserve"> ……….……………….…….……...……………….............. 0</w:t>
      </w:r>
      <w:r w:rsidR="00594723">
        <w:rPr>
          <w:rFonts w:ascii="Arial" w:eastAsia="Arial" w:hAnsi="Arial" w:cs="Arial"/>
          <w:sz w:val="22"/>
        </w:rPr>
        <w:t>5</w:t>
      </w:r>
    </w:p>
    <w:p w14:paraId="69125B03" w14:textId="77777777" w:rsidR="0030525A" w:rsidRDefault="0030525A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  <w:r>
        <w:rPr>
          <w:rFonts w:ascii="Arial" w:eastAsia="Arial" w:hAnsi="Arial" w:cs="Arial"/>
          <w:b/>
          <w:sz w:val="22"/>
        </w:rPr>
        <w:t>List of Tables:</w:t>
      </w:r>
    </w:p>
    <w:p w14:paraId="6691D4A0" w14:textId="77777777" w:rsidR="00F20DC2" w:rsidRDefault="00F20DC2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70A69B39" w14:textId="77777777" w:rsidR="00CA0BF1" w:rsidRDefault="00CA0BF1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3AA6E972" w14:textId="77777777" w:rsidR="00CA0BF1" w:rsidRDefault="00CA0BF1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055FA955" w14:textId="77777777" w:rsidR="00CA0BF1" w:rsidRDefault="00CA0BF1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2738087C" w14:textId="77777777" w:rsidR="00CA0BF1" w:rsidRDefault="00CA0BF1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510CA0AE" w14:textId="77777777" w:rsidR="00F20DC2" w:rsidRDefault="00F20DC2" w:rsidP="0030525A">
      <w:pPr>
        <w:spacing w:before="240" w:after="240" w:line="288" w:lineRule="auto"/>
        <w:rPr>
          <w:rFonts w:ascii="Arial" w:eastAsia="Arial" w:hAnsi="Arial" w:cs="Arial"/>
          <w:b/>
          <w:sz w:val="22"/>
        </w:rPr>
      </w:pPr>
    </w:p>
    <w:p w14:paraId="58A61419" w14:textId="5CE177C3" w:rsidR="00FE608C" w:rsidRPr="00F20DC2" w:rsidRDefault="0030525A" w:rsidP="00F20DC2">
      <w:pPr>
        <w:rPr>
          <w:rFonts w:ascii="Aptos" w:eastAsia="Aptos" w:hAnsi="Aptos" w:cs="Aptos"/>
          <w:sz w:val="36"/>
          <w:szCs w:val="36"/>
        </w:rPr>
      </w:pPr>
      <w:r>
        <w:rPr>
          <w:rFonts w:ascii="Arial" w:eastAsia="Arial" w:hAnsi="Arial" w:cs="Arial"/>
          <w:b/>
          <w:sz w:val="22"/>
        </w:rPr>
        <w:lastRenderedPageBreak/>
        <w:tab/>
      </w:r>
      <w:r w:rsidR="00F20DC2">
        <w:rPr>
          <w:rFonts w:ascii="Aptos" w:eastAsia="Aptos" w:hAnsi="Aptos" w:cs="Aptos"/>
          <w:sz w:val="36"/>
          <w:szCs w:val="36"/>
        </w:rPr>
        <w:t>Use-cases Descriptions</w:t>
      </w:r>
    </w:p>
    <w:p w14:paraId="77029E2E" w14:textId="5995E679" w:rsidR="001A1976" w:rsidRPr="00976A1B" w:rsidRDefault="00F04ED3" w:rsidP="00F04ED3">
      <w:pPr>
        <w:pStyle w:val="ListParagraph"/>
        <w:numPr>
          <w:ilvl w:val="0"/>
          <w:numId w:val="8"/>
        </w:numPr>
        <w:spacing w:after="16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UC</w:t>
      </w:r>
      <w:r w:rsidR="00F20DC2">
        <w:rPr>
          <w:rFonts w:ascii="Aptos" w:eastAsia="Aptos" w:hAnsi="Aptos" w:cs="Aptos"/>
          <w:sz w:val="32"/>
          <w:szCs w:val="32"/>
        </w:rPr>
        <w:t>6</w:t>
      </w:r>
      <w:r>
        <w:rPr>
          <w:rFonts w:ascii="Aptos" w:eastAsia="Aptos" w:hAnsi="Aptos" w:cs="Aptos"/>
          <w:sz w:val="32"/>
          <w:szCs w:val="32"/>
        </w:rPr>
        <w:t xml:space="preserve"> </w:t>
      </w:r>
      <w:r>
        <w:rPr>
          <w:rFonts w:ascii="Aptos" w:eastAsia="Aptos" w:hAnsi="Aptos" w:cs="Aptos"/>
        </w:rPr>
        <w:t>(Gufran Mahmood)</w:t>
      </w:r>
    </w:p>
    <w:p w14:paraId="5B7E954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>Title:</w:t>
      </w:r>
      <w:r>
        <w:rPr>
          <w:rFonts w:ascii="Aptos" w:eastAsia="Aptos" w:hAnsi="Aptos" w:cs="Aptos"/>
        </w:rPr>
        <w:t xml:space="preserve"> Login to the system.</w:t>
      </w:r>
    </w:p>
    <w:p w14:paraId="2232A5EF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Actor:</w:t>
      </w:r>
      <w:r>
        <w:rPr>
          <w:rFonts w:ascii="Aptos" w:eastAsia="Aptos" w:hAnsi="Aptos" w:cs="Aptos"/>
        </w:rPr>
        <w:t xml:space="preserve"> Registered Person, Shop Owner, Friend</w:t>
      </w:r>
    </w:p>
    <w:p w14:paraId="0C147813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Stakeholders: </w:t>
      </w:r>
    </w:p>
    <w:p w14:paraId="084F37DD" w14:textId="77777777" w:rsidR="00976A1B" w:rsidRDefault="00976A1B" w:rsidP="00976A1B">
      <w:pPr>
        <w:pStyle w:val="ListParagraph"/>
        <w:numPr>
          <w:ilvl w:val="0"/>
          <w:numId w:val="9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Shop owner: Shop Owner login to the system to give inventory list.</w:t>
      </w:r>
    </w:p>
    <w:p w14:paraId="621ECD49" w14:textId="77777777" w:rsidR="00976A1B" w:rsidRDefault="00976A1B" w:rsidP="00976A1B">
      <w:pPr>
        <w:pStyle w:val="ListParagraph"/>
        <w:numPr>
          <w:ilvl w:val="0"/>
          <w:numId w:val="9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Registered Person: Registered person will login to the system to give gift registry list.</w:t>
      </w:r>
    </w:p>
    <w:p w14:paraId="52B6459B" w14:textId="77777777" w:rsidR="00976A1B" w:rsidRDefault="00976A1B" w:rsidP="00976A1B">
      <w:pPr>
        <w:pStyle w:val="ListParagraph"/>
        <w:numPr>
          <w:ilvl w:val="0"/>
          <w:numId w:val="9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Friend: Friend will login to the system to buy items from list and will gift them.</w:t>
      </w:r>
    </w:p>
    <w:p w14:paraId="35992E37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Pre-conditions: </w:t>
      </w:r>
    </w:p>
    <w:p w14:paraId="508EC4D4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Friend, shop ownerand registered person must be registered in the system.</w:t>
      </w:r>
    </w:p>
    <w:p w14:paraId="1021D27C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7C948DE0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After login user will receive the successful login message.</w:t>
      </w:r>
    </w:p>
    <w:p w14:paraId="6A13B85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Special Requirements:</w:t>
      </w:r>
    </w:p>
    <w:p w14:paraId="1194E0D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None.</w:t>
      </w:r>
    </w:p>
    <w:p w14:paraId="17835BA6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255FAF38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ab/>
      </w:r>
      <w:r>
        <w:rPr>
          <w:rFonts w:ascii="Aptos" w:eastAsia="Aptos" w:hAnsi="Aptos" w:cs="Aptos"/>
        </w:rPr>
        <w:t>On regular basis.</w:t>
      </w:r>
    </w:p>
    <w:p w14:paraId="62D1CEDC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Input:</w:t>
      </w:r>
    </w:p>
    <w:p w14:paraId="25F9ADC2" w14:textId="77777777" w:rsidR="00976A1B" w:rsidRDefault="00976A1B" w:rsidP="00976A1B">
      <w:pPr>
        <w:pStyle w:val="ListParagraph"/>
        <w:numPr>
          <w:ilvl w:val="0"/>
          <w:numId w:val="10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email</w:t>
      </w:r>
    </w:p>
    <w:p w14:paraId="768BAB2A" w14:textId="77777777" w:rsidR="00976A1B" w:rsidRDefault="00976A1B" w:rsidP="00976A1B">
      <w:pPr>
        <w:pStyle w:val="ListParagraph"/>
        <w:numPr>
          <w:ilvl w:val="0"/>
          <w:numId w:val="10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id</w:t>
      </w:r>
    </w:p>
    <w:p w14:paraId="6732533B" w14:textId="77777777" w:rsidR="00976A1B" w:rsidRDefault="00976A1B" w:rsidP="00976A1B">
      <w:pPr>
        <w:pStyle w:val="ListParagraph"/>
        <w:numPr>
          <w:ilvl w:val="0"/>
          <w:numId w:val="10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type( Friend, shop owner, registered person)  .</w:t>
      </w:r>
    </w:p>
    <w:p w14:paraId="10AFEAB5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Output:</w:t>
      </w:r>
    </w:p>
    <w:p w14:paraId="47CBE74A" w14:textId="77777777" w:rsidR="00976A1B" w:rsidRDefault="00976A1B" w:rsidP="00976A1B">
      <w:pPr>
        <w:pStyle w:val="ListParagraph"/>
        <w:numPr>
          <w:ilvl w:val="0"/>
          <w:numId w:val="11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display “successfully login” message to the user.</w:t>
      </w:r>
    </w:p>
    <w:p w14:paraId="7474CAEF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3F9A36D9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enter his/her email and id.</w:t>
      </w:r>
    </w:p>
    <w:p w14:paraId="1A36FEC6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 system will asked for type( Friend, shop owner, registered person).</w:t>
      </w:r>
    </w:p>
    <w:p w14:paraId="4AD8A089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will select type.</w:t>
      </w:r>
    </w:p>
    <w:p w14:paraId="739380DB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display next option.</w:t>
      </w:r>
    </w:p>
    <w:p w14:paraId="7CC350A2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User will select next.</w:t>
      </w:r>
    </w:p>
    <w:p w14:paraId="6BF95973" w14:textId="77777777" w:rsidR="00976A1B" w:rsidRDefault="00976A1B" w:rsidP="00976A1B">
      <w:pPr>
        <w:pStyle w:val="ListParagraph"/>
        <w:numPr>
          <w:ilvl w:val="0"/>
          <w:numId w:val="12"/>
        </w:numPr>
        <w:spacing w:after="1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System will user to login to the system.</w:t>
      </w:r>
    </w:p>
    <w:p w14:paraId="57E981B1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1758A908" w14:textId="6840FE2D" w:rsidR="00976A1B" w:rsidRDefault="00976A1B" w:rsidP="0084310D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</w:rPr>
        <w:lastRenderedPageBreak/>
        <w:t xml:space="preserve">             2a.user can enter wrong type</w:t>
      </w:r>
      <w:r>
        <w:rPr>
          <w:rFonts w:ascii="Aptos" w:eastAsia="Aptos" w:hAnsi="Aptos" w:cs="Aptos"/>
          <w:sz w:val="28"/>
          <w:szCs w:val="28"/>
        </w:rPr>
        <w:t xml:space="preserve"> </w:t>
      </w:r>
    </w:p>
    <w:p w14:paraId="3F59599E" w14:textId="77777777" w:rsidR="00976A1B" w:rsidRDefault="00976A1B" w:rsidP="00976A1B">
      <w:pPr>
        <w:pStyle w:val="ListParagraph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Failed Scenario:</w:t>
      </w:r>
    </w:p>
    <w:p w14:paraId="61CFE7B3" w14:textId="77777777" w:rsidR="00976A1B" w:rsidRDefault="00976A1B" w:rsidP="00976A1B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                                      1a.user can enter invalid email or password.</w:t>
      </w:r>
    </w:p>
    <w:p w14:paraId="6C7EE75C" w14:textId="77777777" w:rsidR="00976A1B" w:rsidRPr="00976A1B" w:rsidRDefault="00976A1B" w:rsidP="00976A1B">
      <w:pPr>
        <w:pStyle w:val="ListParagraph"/>
        <w:spacing w:after="160"/>
        <w:ind w:left="2160"/>
        <w:rPr>
          <w:rFonts w:ascii="Aptos" w:eastAsia="Aptos" w:hAnsi="Aptos" w:cs="Aptos"/>
          <w:sz w:val="32"/>
          <w:szCs w:val="32"/>
        </w:rPr>
      </w:pPr>
    </w:p>
    <w:p w14:paraId="77CDD96C" w14:textId="380C0245" w:rsidR="00976A1B" w:rsidRPr="00976A1B" w:rsidRDefault="00976A1B" w:rsidP="00976A1B">
      <w:pPr>
        <w:pStyle w:val="ListParagraph"/>
        <w:numPr>
          <w:ilvl w:val="0"/>
          <w:numId w:val="8"/>
        </w:numPr>
        <w:spacing w:after="160"/>
        <w:rPr>
          <w:rFonts w:ascii="Aptos" w:eastAsia="Aptos" w:hAnsi="Aptos" w:cs="Aptos"/>
          <w:sz w:val="32"/>
          <w:szCs w:val="32"/>
        </w:rPr>
      </w:pPr>
      <w:r>
        <w:rPr>
          <w:rFonts w:ascii="Aptos" w:eastAsia="Aptos" w:hAnsi="Aptos" w:cs="Aptos"/>
          <w:sz w:val="32"/>
          <w:szCs w:val="32"/>
        </w:rPr>
        <w:t>UC7</w:t>
      </w:r>
      <w:r w:rsidRPr="00976A1B">
        <w:rPr>
          <w:rFonts w:ascii="Aptos" w:eastAsia="Aptos" w:hAnsi="Aptos" w:cs="Aptos"/>
        </w:rPr>
        <w:t>(Ghufran Mahmood)</w:t>
      </w:r>
    </w:p>
    <w:p w14:paraId="4685E64B" w14:textId="77777777" w:rsidR="00976A1B" w:rsidRP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 xml:space="preserve">Title: </w:t>
      </w:r>
      <w:r w:rsidRPr="00023685">
        <w:rPr>
          <w:rFonts w:ascii="Aptos" w:eastAsia="Aptos" w:hAnsi="Aptos" w:cs="Aptos"/>
        </w:rPr>
        <w:t>View Gift Registry</w:t>
      </w:r>
    </w:p>
    <w:p w14:paraId="19E09B46" w14:textId="77777777" w:rsidR="00976A1B" w:rsidRP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  <w:szCs w:val="28"/>
        </w:rPr>
        <w:t>Actor:</w:t>
      </w:r>
      <w:r>
        <w:rPr>
          <w:rFonts w:ascii="Aptos" w:eastAsia="Aptos" w:hAnsi="Aptos" w:cs="Aptos"/>
        </w:rPr>
        <w:t xml:space="preserve"> Friend</w:t>
      </w:r>
    </w:p>
    <w:p w14:paraId="490AD012" w14:textId="6659430D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Stakeholder:</w:t>
      </w:r>
    </w:p>
    <w:p w14:paraId="7E71971E" w14:textId="5286A76F" w:rsidR="00976A1B" w:rsidRPr="00976A1B" w:rsidRDefault="00976A1B" w:rsidP="00976A1B">
      <w:pPr>
        <w:pStyle w:val="ListParagraph"/>
        <w:numPr>
          <w:ilvl w:val="0"/>
          <w:numId w:val="13"/>
        </w:numPr>
        <w:spacing w:after="160"/>
        <w:rPr>
          <w:rFonts w:ascii="Aptos" w:eastAsia="Aptos" w:hAnsi="Aptos" w:cs="Aptos"/>
        </w:rPr>
      </w:pPr>
      <w:r w:rsidRPr="00976A1B">
        <w:rPr>
          <w:rFonts w:ascii="Aptos" w:eastAsia="Aptos" w:hAnsi="Aptos" w:cs="Aptos"/>
        </w:rPr>
        <w:t>Shop owner:Registered Person give his gift registry to Shop Owner.</w:t>
      </w:r>
    </w:p>
    <w:p w14:paraId="0AC36626" w14:textId="35934659" w:rsidR="00976A1B" w:rsidRPr="00976A1B" w:rsidRDefault="00976A1B" w:rsidP="00976A1B">
      <w:pPr>
        <w:pStyle w:val="ListParagraph"/>
        <w:numPr>
          <w:ilvl w:val="0"/>
          <w:numId w:val="13"/>
        </w:numPr>
        <w:spacing w:after="160"/>
        <w:rPr>
          <w:rFonts w:ascii="Aptos" w:eastAsia="Aptos" w:hAnsi="Aptos" w:cs="Aptos"/>
          <w:sz w:val="28"/>
          <w:szCs w:val="28"/>
        </w:rPr>
      </w:pPr>
      <w:r w:rsidRPr="00976A1B">
        <w:rPr>
          <w:rFonts w:ascii="Aptos" w:eastAsia="Aptos" w:hAnsi="Aptos" w:cs="Aptos"/>
        </w:rPr>
        <w:t>Registered Person: Registered person will select items from inventory and prepare list of items.</w:t>
      </w:r>
    </w:p>
    <w:p w14:paraId="53C52EE4" w14:textId="4EA4CC0D" w:rsidR="00976A1B" w:rsidRPr="00976A1B" w:rsidRDefault="00976A1B" w:rsidP="00976A1B">
      <w:pPr>
        <w:pStyle w:val="ListParagraph"/>
        <w:numPr>
          <w:ilvl w:val="0"/>
          <w:numId w:val="13"/>
        </w:numPr>
        <w:spacing w:after="160"/>
        <w:rPr>
          <w:rFonts w:ascii="Aptos" w:eastAsia="Aptos" w:hAnsi="Aptos" w:cs="Aptos"/>
          <w:sz w:val="28"/>
          <w:szCs w:val="28"/>
        </w:rPr>
      </w:pPr>
      <w:r w:rsidRPr="00976A1B">
        <w:rPr>
          <w:rFonts w:ascii="Aptos" w:eastAsia="Aptos" w:hAnsi="Aptos" w:cs="Aptos"/>
        </w:rPr>
        <w:t>Friend: Friend will buy items from list and will gift them.</w:t>
      </w:r>
    </w:p>
    <w:p w14:paraId="2C793979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Pre-conditions:</w:t>
      </w:r>
    </w:p>
    <w:p w14:paraId="39E38D8D" w14:textId="1542DA34" w:rsidR="00976A1B" w:rsidRPr="00976A1B" w:rsidRDefault="00976A1B" w:rsidP="00976A1B">
      <w:pPr>
        <w:pStyle w:val="ListParagraph"/>
        <w:numPr>
          <w:ilvl w:val="0"/>
          <w:numId w:val="14"/>
        </w:numPr>
        <w:rPr>
          <w:rFonts w:ascii="Aptos" w:eastAsia="Aptos" w:hAnsi="Aptos" w:cs="Aptos"/>
        </w:rPr>
      </w:pPr>
      <w:r w:rsidRPr="00976A1B">
        <w:rPr>
          <w:rFonts w:ascii="Aptos" w:eastAsia="Aptos" w:hAnsi="Aptos" w:cs="Aptos"/>
        </w:rPr>
        <w:t>Friend  must be login to the system.</w:t>
      </w:r>
    </w:p>
    <w:p w14:paraId="3B9B9F1C" w14:textId="3B982975" w:rsidR="00CA0BF1" w:rsidRDefault="00976A1B" w:rsidP="00CA0BF1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Post-conditions:</w:t>
      </w:r>
    </w:p>
    <w:p w14:paraId="2FEB46F4" w14:textId="27D3540F" w:rsidR="00CA0BF1" w:rsidRPr="00CA0BF1" w:rsidRDefault="00CA0BF1" w:rsidP="00CA0BF1">
      <w:pPr>
        <w:pStyle w:val="ListParagraph"/>
        <w:numPr>
          <w:ilvl w:val="0"/>
          <w:numId w:val="16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Registry list will be displayed.</w:t>
      </w:r>
    </w:p>
    <w:p w14:paraId="7C98BA51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Special requirements:</w:t>
      </w:r>
    </w:p>
    <w:p w14:paraId="72E7F9BC" w14:textId="2B33C3E1" w:rsidR="00CA0BF1" w:rsidRPr="00CA0BF1" w:rsidRDefault="00CA0BF1" w:rsidP="00CA0BF1">
      <w:pPr>
        <w:pStyle w:val="ListParagraph"/>
        <w:numPr>
          <w:ilvl w:val="0"/>
          <w:numId w:val="17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None.</w:t>
      </w:r>
    </w:p>
    <w:p w14:paraId="0A30B5A2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Frequency of occurrence:</w:t>
      </w:r>
    </w:p>
    <w:p w14:paraId="42489F1C" w14:textId="0B1DC5C2" w:rsidR="00CA0BF1" w:rsidRPr="00CA0BF1" w:rsidRDefault="00CA0BF1" w:rsidP="00CA0BF1">
      <w:pPr>
        <w:pStyle w:val="ListParagraph"/>
        <w:ind w:left="1440" w:firstLine="7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On regular basis.</w:t>
      </w:r>
    </w:p>
    <w:p w14:paraId="09B4B33D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Inputs:</w:t>
      </w:r>
    </w:p>
    <w:p w14:paraId="3923872D" w14:textId="3670AFDF" w:rsidR="00CA0BF1" w:rsidRPr="00CA0BF1" w:rsidRDefault="00CA0BF1" w:rsidP="00CA0BF1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event id.</w:t>
      </w:r>
    </w:p>
    <w:p w14:paraId="2305A849" w14:textId="280AD2CC" w:rsidR="00CA0BF1" w:rsidRPr="00CA0BF1" w:rsidRDefault="00CA0BF1" w:rsidP="00CA0BF1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registry owner name.</w:t>
      </w:r>
    </w:p>
    <w:p w14:paraId="2D8CE378" w14:textId="6C0F1E48" w:rsidR="00CA0BF1" w:rsidRPr="00CA0BF1" w:rsidRDefault="00CA0BF1" w:rsidP="00CA0BF1">
      <w:pPr>
        <w:pStyle w:val="ListParagraph"/>
        <w:numPr>
          <w:ilvl w:val="0"/>
          <w:numId w:val="19"/>
        </w:numPr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event date</w:t>
      </w:r>
    </w:p>
    <w:p w14:paraId="744CE527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Outputs:</w:t>
      </w:r>
    </w:p>
    <w:p w14:paraId="3C9C6EDE" w14:textId="45A410B7" w:rsidR="00CA0BF1" w:rsidRPr="00CA0BF1" w:rsidRDefault="00CA0BF1" w:rsidP="00CA0BF1">
      <w:pPr>
        <w:pStyle w:val="ListParagraph"/>
        <w:numPr>
          <w:ilvl w:val="0"/>
          <w:numId w:val="21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list of registry</w:t>
      </w:r>
    </w:p>
    <w:p w14:paraId="1166AF48" w14:textId="422216B2" w:rsidR="00CA0BF1" w:rsidRPr="00CA0BF1" w:rsidRDefault="00CA0BF1" w:rsidP="00CA0BF1">
      <w:pPr>
        <w:pStyle w:val="ListParagraph"/>
        <w:numPr>
          <w:ilvl w:val="0"/>
          <w:numId w:val="21"/>
        </w:numPr>
        <w:spacing w:after="16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event details</w:t>
      </w:r>
    </w:p>
    <w:p w14:paraId="44FFF9A3" w14:textId="77777777" w:rsidR="00976A1B" w:rsidRDefault="00976A1B" w:rsidP="00CA0BF1">
      <w:pPr>
        <w:pStyle w:val="ListParagraph"/>
        <w:spacing w:after="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Main success scenario:</w:t>
      </w:r>
    </w:p>
    <w:p w14:paraId="088EE08A" w14:textId="77777777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1.</w:t>
      </w:r>
      <w:r w:rsidRPr="00CA0BF1">
        <w:rPr>
          <w:rFonts w:ascii="Aptos" w:eastAsia="Aptos" w:hAnsi="Aptos" w:cs="Aptos"/>
        </w:rPr>
        <w:tab/>
        <w:t>He selects  View Gift Registry option.</w:t>
      </w:r>
    </w:p>
    <w:p w14:paraId="6C48B7DE" w14:textId="77777777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2.</w:t>
      </w:r>
      <w:r w:rsidRPr="00CA0BF1">
        <w:rPr>
          <w:rFonts w:ascii="Aptos" w:eastAsia="Aptos" w:hAnsi="Aptos" w:cs="Aptos"/>
        </w:rPr>
        <w:tab/>
        <w:t>The system will show the list of items.</w:t>
      </w:r>
    </w:p>
    <w:p w14:paraId="3CC2A028" w14:textId="77777777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3.</w:t>
      </w:r>
      <w:r w:rsidRPr="00CA0BF1">
        <w:rPr>
          <w:rFonts w:ascii="Aptos" w:eastAsia="Aptos" w:hAnsi="Aptos" w:cs="Aptos"/>
        </w:rPr>
        <w:tab/>
        <w:t>He search for viewing category.</w:t>
      </w:r>
    </w:p>
    <w:p w14:paraId="4A42F5DF" w14:textId="306E7198" w:rsidR="00CA0BF1" w:rsidRPr="00CA0BF1" w:rsidRDefault="00CA0BF1" w:rsidP="00CA0BF1">
      <w:pPr>
        <w:spacing w:after="0" w:line="240" w:lineRule="auto"/>
        <w:ind w:left="2520"/>
        <w:rPr>
          <w:rFonts w:ascii="Aptos" w:eastAsia="Aptos" w:hAnsi="Aptos" w:cs="Aptos"/>
        </w:rPr>
      </w:pPr>
      <w:r w:rsidRPr="00CA0BF1">
        <w:rPr>
          <w:rFonts w:ascii="Aptos" w:eastAsia="Aptos" w:hAnsi="Aptos" w:cs="Aptos"/>
        </w:rPr>
        <w:t>4.</w:t>
      </w:r>
      <w:r w:rsidRPr="00CA0BF1">
        <w:rPr>
          <w:rFonts w:ascii="Aptos" w:eastAsia="Aptos" w:hAnsi="Aptos" w:cs="Aptos"/>
        </w:rPr>
        <w:tab/>
        <w:t>He  will view the registry list.</w:t>
      </w:r>
    </w:p>
    <w:p w14:paraId="2B18AE6B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Alternate scenario:</w:t>
      </w:r>
    </w:p>
    <w:p w14:paraId="2938DA16" w14:textId="3F3981C9" w:rsidR="00CA0BF1" w:rsidRPr="00CA0BF1" w:rsidRDefault="00CA0BF1" w:rsidP="00976A1B">
      <w:pPr>
        <w:pStyle w:val="ListParagraph"/>
        <w:spacing w:after="160"/>
        <w:ind w:left="1440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8"/>
          <w:szCs w:val="28"/>
        </w:rPr>
        <w:tab/>
      </w:r>
      <w:r w:rsidRPr="00CA0BF1">
        <w:rPr>
          <w:rFonts w:ascii="Aptos" w:eastAsia="Aptos" w:hAnsi="Aptos" w:cs="Aptos"/>
        </w:rPr>
        <w:t>3a.search category not found.</w:t>
      </w:r>
    </w:p>
    <w:p w14:paraId="6CE80E4B" w14:textId="77777777" w:rsidR="00976A1B" w:rsidRDefault="00976A1B" w:rsidP="00976A1B">
      <w:pPr>
        <w:pStyle w:val="ListParagraph"/>
        <w:spacing w:after="160"/>
        <w:ind w:left="144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>Failed scenario:</w:t>
      </w:r>
    </w:p>
    <w:p w14:paraId="2EBD4F57" w14:textId="2063E9E1" w:rsidR="0030525A" w:rsidRDefault="00CA0BF1" w:rsidP="0084310D">
      <w:pPr>
        <w:pStyle w:val="ListParagraph"/>
        <w:spacing w:after="160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</w:r>
      <w:r w:rsidRPr="00CA0BF1">
        <w:rPr>
          <w:rFonts w:ascii="Aptos" w:eastAsia="Aptos" w:hAnsi="Aptos" w:cs="Aptos"/>
        </w:rPr>
        <w:t>4a.registry unavailable.</w:t>
      </w:r>
    </w:p>
    <w:p w14:paraId="2F998DE7" w14:textId="77777777" w:rsidR="0030525A" w:rsidRDefault="0030525A" w:rsidP="0030525A">
      <w:pPr>
        <w:pStyle w:val="ListParagraph"/>
        <w:ind w:left="2520"/>
        <w:rPr>
          <w:rFonts w:ascii="Aptos" w:eastAsia="Aptos" w:hAnsi="Aptos" w:cs="Aptos"/>
        </w:rPr>
      </w:pPr>
    </w:p>
    <w:p w14:paraId="30E5B3D5" w14:textId="2D09346C" w:rsidR="0030525A" w:rsidRDefault="008976F4" w:rsidP="0030525A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sz w:val="36"/>
          <w:szCs w:val="36"/>
        </w:rPr>
        <w:t>System Sequence Diagram</w:t>
      </w:r>
      <w:r w:rsidR="0030525A" w:rsidRPr="00584721">
        <w:rPr>
          <w:rFonts w:ascii="Aptos" w:eastAsia="Aptos" w:hAnsi="Aptos" w:cs="Aptos"/>
          <w:sz w:val="36"/>
          <w:szCs w:val="36"/>
        </w:rPr>
        <w:t>:</w:t>
      </w:r>
    </w:p>
    <w:p w14:paraId="0CBB0EC2" w14:textId="544A9889" w:rsidR="009D403C" w:rsidRDefault="009D403C" w:rsidP="0030525A">
      <w:pPr>
        <w:rPr>
          <w:rFonts w:ascii="Aptos" w:eastAsia="Aptos" w:hAnsi="Aptos" w:cs="Aptos"/>
          <w:sz w:val="36"/>
          <w:szCs w:val="36"/>
        </w:rPr>
      </w:pPr>
      <w:r>
        <w:rPr>
          <w:rFonts w:ascii="Aptos" w:eastAsia="Aptos" w:hAnsi="Aptos" w:cs="Aptos"/>
          <w:noProof/>
          <w:sz w:val="36"/>
          <w:szCs w:val="36"/>
        </w:rPr>
        <w:drawing>
          <wp:inline distT="0" distB="0" distL="0" distR="0" wp14:anchorId="4CCA99D5" wp14:editId="7A0417BA">
            <wp:extent cx="6561455" cy="5248275"/>
            <wp:effectExtent l="0" t="0" r="0" b="9525"/>
            <wp:docPr id="1280194424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94424" name="Picture 1" descr="A screenshot of a logi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27" cy="5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ED8" w14:textId="77777777" w:rsidR="0030525A" w:rsidRPr="00584721" w:rsidRDefault="0030525A" w:rsidP="0030525A">
      <w:pPr>
        <w:rPr>
          <w:rFonts w:ascii="Aptos" w:eastAsia="Aptos" w:hAnsi="Aptos" w:cs="Aptos"/>
          <w:sz w:val="36"/>
          <w:szCs w:val="36"/>
        </w:rPr>
      </w:pPr>
    </w:p>
    <w:p w14:paraId="0ABB7A5A" w14:textId="77777777" w:rsidR="00D67F4E" w:rsidRDefault="00D67F4E"/>
    <w:sectPr w:rsidR="00D67F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FCA6E" w14:textId="77777777" w:rsidR="000673E2" w:rsidRDefault="000673E2" w:rsidP="00CA0BF1">
      <w:pPr>
        <w:spacing w:after="0" w:line="240" w:lineRule="auto"/>
      </w:pPr>
      <w:r>
        <w:separator/>
      </w:r>
    </w:p>
  </w:endnote>
  <w:endnote w:type="continuationSeparator" w:id="0">
    <w:p w14:paraId="5E594B9C" w14:textId="77777777" w:rsidR="000673E2" w:rsidRDefault="000673E2" w:rsidP="00CA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57E7C" w14:textId="77777777" w:rsidR="000673E2" w:rsidRDefault="000673E2" w:rsidP="00CA0BF1">
      <w:pPr>
        <w:spacing w:after="0" w:line="240" w:lineRule="auto"/>
      </w:pPr>
      <w:r>
        <w:separator/>
      </w:r>
    </w:p>
  </w:footnote>
  <w:footnote w:type="continuationSeparator" w:id="0">
    <w:p w14:paraId="7C628737" w14:textId="77777777" w:rsidR="000673E2" w:rsidRDefault="000673E2" w:rsidP="00CA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CA0BF1" w14:paraId="1A976CD6" w14:textId="77777777">
      <w:trPr>
        <w:trHeight w:val="720"/>
      </w:trPr>
      <w:tc>
        <w:tcPr>
          <w:tcW w:w="1667" w:type="pct"/>
        </w:tcPr>
        <w:p w14:paraId="6CEF2DBC" w14:textId="77777777" w:rsidR="00CA0BF1" w:rsidRDefault="00CA0BF1">
          <w:pPr>
            <w:pStyle w:val="Header"/>
            <w:tabs>
              <w:tab w:val="clear" w:pos="4680"/>
              <w:tab w:val="clear" w:pos="9360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14:paraId="2EBA78C3" w14:textId="77777777" w:rsidR="00CA0BF1" w:rsidRDefault="00CA0BF1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42B7A73B" w14:textId="77777777" w:rsidR="00CA0BF1" w:rsidRDefault="00CA0BF1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F81BD" w:themeColor="accent1"/>
            </w:rPr>
          </w:pPr>
          <w:r>
            <w:rPr>
              <w:color w:val="4F81BD" w:themeColor="accent1"/>
            </w:rPr>
            <w:fldChar w:fldCharType="begin"/>
          </w:r>
          <w:r>
            <w:rPr>
              <w:color w:val="4F81BD" w:themeColor="accent1"/>
            </w:rPr>
            <w:instrText xml:space="preserve"> PAGE   \* MERGEFORMAT </w:instrText>
          </w:r>
          <w:r>
            <w:rPr>
              <w:color w:val="4F81BD" w:themeColor="accent1"/>
            </w:rPr>
            <w:fldChar w:fldCharType="separate"/>
          </w:r>
          <w:r>
            <w:rPr>
              <w:noProof/>
              <w:color w:val="4F81BD" w:themeColor="accent1"/>
            </w:rPr>
            <w:t>0</w:t>
          </w:r>
          <w:r>
            <w:rPr>
              <w:color w:val="4F81BD" w:themeColor="accent1"/>
            </w:rPr>
            <w:fldChar w:fldCharType="end"/>
          </w:r>
        </w:p>
      </w:tc>
    </w:tr>
  </w:tbl>
  <w:p w14:paraId="5FA43C48" w14:textId="77777777" w:rsidR="00CA0BF1" w:rsidRDefault="00CA0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0CE"/>
    <w:multiLevelType w:val="hybridMultilevel"/>
    <w:tmpl w:val="E028E9FA"/>
    <w:lvl w:ilvl="0" w:tplc="97D8C0B8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5A0656"/>
    <w:multiLevelType w:val="hybridMultilevel"/>
    <w:tmpl w:val="7EA2A38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9811534"/>
    <w:multiLevelType w:val="hybridMultilevel"/>
    <w:tmpl w:val="A326717E"/>
    <w:lvl w:ilvl="0" w:tplc="46C6A9A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42BE5"/>
    <w:multiLevelType w:val="hybridMultilevel"/>
    <w:tmpl w:val="64266C6C"/>
    <w:lvl w:ilvl="0" w:tplc="FFFFFFF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47B4DA5"/>
    <w:multiLevelType w:val="hybridMultilevel"/>
    <w:tmpl w:val="EAF2F698"/>
    <w:lvl w:ilvl="0" w:tplc="15F0DC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CFA2D87"/>
    <w:multiLevelType w:val="hybridMultilevel"/>
    <w:tmpl w:val="C9BCC538"/>
    <w:lvl w:ilvl="0" w:tplc="5350A8D6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7B84A96"/>
    <w:multiLevelType w:val="hybridMultilevel"/>
    <w:tmpl w:val="7EA2A38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8A01EDE"/>
    <w:multiLevelType w:val="hybridMultilevel"/>
    <w:tmpl w:val="E35269D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C666046"/>
    <w:multiLevelType w:val="hybridMultilevel"/>
    <w:tmpl w:val="5A2A4FF8"/>
    <w:lvl w:ilvl="0" w:tplc="FFFFFFF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06075CA"/>
    <w:multiLevelType w:val="hybridMultilevel"/>
    <w:tmpl w:val="5C3C000E"/>
    <w:lvl w:ilvl="0" w:tplc="F9A847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2306585"/>
    <w:multiLevelType w:val="hybridMultilevel"/>
    <w:tmpl w:val="CED663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2E18F7"/>
    <w:multiLevelType w:val="hybridMultilevel"/>
    <w:tmpl w:val="88EA19FA"/>
    <w:lvl w:ilvl="0" w:tplc="28583C0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EBB2BAC"/>
    <w:multiLevelType w:val="hybridMultilevel"/>
    <w:tmpl w:val="00A885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FC75802"/>
    <w:multiLevelType w:val="hybridMultilevel"/>
    <w:tmpl w:val="1D0CA1EE"/>
    <w:lvl w:ilvl="0" w:tplc="218410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2D917C5"/>
    <w:multiLevelType w:val="hybridMultilevel"/>
    <w:tmpl w:val="8EC45D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1F245A7"/>
    <w:multiLevelType w:val="hybridMultilevel"/>
    <w:tmpl w:val="AD10F0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3144287"/>
    <w:multiLevelType w:val="hybridMultilevel"/>
    <w:tmpl w:val="3A6ED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13107A"/>
    <w:multiLevelType w:val="hybridMultilevel"/>
    <w:tmpl w:val="3E442F3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4984D5D"/>
    <w:multiLevelType w:val="multilevel"/>
    <w:tmpl w:val="3EEC2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2D6111"/>
    <w:multiLevelType w:val="hybridMultilevel"/>
    <w:tmpl w:val="00A8855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num w:numId="1" w16cid:durableId="1350334136">
    <w:abstractNumId w:val="18"/>
  </w:num>
  <w:num w:numId="2" w16cid:durableId="1974210306">
    <w:abstractNumId w:val="16"/>
  </w:num>
  <w:num w:numId="3" w16cid:durableId="1200167383">
    <w:abstractNumId w:val="11"/>
  </w:num>
  <w:num w:numId="4" w16cid:durableId="1904370614">
    <w:abstractNumId w:val="13"/>
  </w:num>
  <w:num w:numId="5" w16cid:durableId="2075737830">
    <w:abstractNumId w:val="0"/>
  </w:num>
  <w:num w:numId="6" w16cid:durableId="902375893">
    <w:abstractNumId w:val="4"/>
  </w:num>
  <w:num w:numId="7" w16cid:durableId="1888486442">
    <w:abstractNumId w:val="9"/>
  </w:num>
  <w:num w:numId="8" w16cid:durableId="975841742">
    <w:abstractNumId w:val="16"/>
  </w:num>
  <w:num w:numId="9" w16cid:durableId="14997361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27892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3332172">
    <w:abstractNumId w:val="12"/>
  </w:num>
  <w:num w:numId="12" w16cid:durableId="310985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2599408">
    <w:abstractNumId w:val="19"/>
  </w:num>
  <w:num w:numId="14" w16cid:durableId="1482504264">
    <w:abstractNumId w:val="14"/>
  </w:num>
  <w:num w:numId="15" w16cid:durableId="1355883496">
    <w:abstractNumId w:val="8"/>
  </w:num>
  <w:num w:numId="16" w16cid:durableId="1490176720">
    <w:abstractNumId w:val="17"/>
  </w:num>
  <w:num w:numId="17" w16cid:durableId="1670670777">
    <w:abstractNumId w:val="15"/>
  </w:num>
  <w:num w:numId="18" w16cid:durableId="1821917826">
    <w:abstractNumId w:val="10"/>
  </w:num>
  <w:num w:numId="19" w16cid:durableId="1329332585">
    <w:abstractNumId w:val="1"/>
  </w:num>
  <w:num w:numId="20" w16cid:durableId="668796104">
    <w:abstractNumId w:val="3"/>
  </w:num>
  <w:num w:numId="21" w16cid:durableId="522473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5A"/>
    <w:rsid w:val="000673E2"/>
    <w:rsid w:val="001223BF"/>
    <w:rsid w:val="001A1976"/>
    <w:rsid w:val="0030525A"/>
    <w:rsid w:val="003E6AAB"/>
    <w:rsid w:val="00497821"/>
    <w:rsid w:val="00524E15"/>
    <w:rsid w:val="00564111"/>
    <w:rsid w:val="00594723"/>
    <w:rsid w:val="00687F4F"/>
    <w:rsid w:val="0071779B"/>
    <w:rsid w:val="0084310D"/>
    <w:rsid w:val="00852CE1"/>
    <w:rsid w:val="008976F4"/>
    <w:rsid w:val="00976A1B"/>
    <w:rsid w:val="009D403C"/>
    <w:rsid w:val="00A17FBE"/>
    <w:rsid w:val="00C46D10"/>
    <w:rsid w:val="00C82D0F"/>
    <w:rsid w:val="00CA0BF1"/>
    <w:rsid w:val="00D67F4E"/>
    <w:rsid w:val="00DC5C68"/>
    <w:rsid w:val="00F04ED3"/>
    <w:rsid w:val="00F20DC2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C90C"/>
  <w15:chartTrackingRefBased/>
  <w15:docId w15:val="{75115868-731F-407D-B26F-4E6622A8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25A"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2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2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2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2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2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2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2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2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2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2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2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25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F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0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F1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tab%20%20Burki\Documents\Ucases_fahe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Ucases_faheem.dotx</Template>
  <TotalTime>1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BURKI</dc:creator>
  <cp:keywords/>
  <dc:description/>
  <cp:lastModifiedBy>GHUFRAN MAHMOOD</cp:lastModifiedBy>
  <cp:revision>2</cp:revision>
  <dcterms:created xsi:type="dcterms:W3CDTF">2024-10-28T18:28:00Z</dcterms:created>
  <dcterms:modified xsi:type="dcterms:W3CDTF">2024-10-28T18:28:00Z</dcterms:modified>
</cp:coreProperties>
</file>