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AA02" w14:textId="77777777" w:rsidR="0030525A" w:rsidRDefault="0030525A" w:rsidP="0030525A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5B70F72D" w14:textId="77777777" w:rsidR="0030525A" w:rsidRPr="00550E27" w:rsidRDefault="0030525A" w:rsidP="0030525A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>
        <w:rPr>
          <w:rFonts w:ascii="Open Sans" w:eastAsia="Open Sans" w:hAnsi="Open Sans" w:cs="Open Sans"/>
          <w:bCs/>
          <w:sz w:val="40"/>
          <w:szCs w:val="12"/>
        </w:rPr>
        <w:t>3</w:t>
      </w:r>
    </w:p>
    <w:p w14:paraId="17C75B22" w14:textId="77777777" w:rsidR="0030525A" w:rsidRPr="00550E27" w:rsidRDefault="0030525A" w:rsidP="0030525A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55FFDC66" w14:textId="77777777" w:rsidR="0030525A" w:rsidRPr="00550E27" w:rsidRDefault="0030525A" w:rsidP="0030525A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53B725F9" w14:textId="77777777" w:rsidR="0030525A" w:rsidRPr="00550E27" w:rsidRDefault="0030525A" w:rsidP="0030525A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Group no. 5</w:t>
      </w:r>
    </w:p>
    <w:p w14:paraId="34389108" w14:textId="77777777" w:rsidR="0030525A" w:rsidRPr="00550E27" w:rsidRDefault="0030525A" w:rsidP="0030525A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7920B5FF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Burki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-  04072113011</w:t>
      </w:r>
    </w:p>
    <w:p w14:paraId="76F2EC86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-  04072213004</w:t>
      </w:r>
      <w:proofErr w:type="gramEnd"/>
    </w:p>
    <w:p w14:paraId="6068B84E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2C736A45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>
        <w:rPr>
          <w:rFonts w:ascii="Arial" w:eastAsia="Arial" w:hAnsi="Arial" w:cs="Arial"/>
          <w:szCs w:val="28"/>
        </w:rPr>
        <w:t>29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446A2461" w14:textId="6EF80AC6" w:rsidR="0030525A" w:rsidRPr="00E25CBE" w:rsidRDefault="0030525A" w:rsidP="00E25CBE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7026C4A" w14:textId="77777777" w:rsidR="0030525A" w:rsidRPr="00D7405A" w:rsidRDefault="0030525A" w:rsidP="0030525A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73011E8F" w14:textId="77777777" w:rsidR="0030525A" w:rsidRPr="00D7405A" w:rsidRDefault="0030525A" w:rsidP="0030525A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94A4CC4" w14:textId="3CC24A50" w:rsidR="0030525A" w:rsidRPr="00E25CBE" w:rsidRDefault="0030525A" w:rsidP="00E25CBE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20D52329" w14:textId="04A9A69F" w:rsidR="0030525A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</w:t>
      </w: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8D557ED" w14:textId="77777777" w:rsidR="00E25CBE" w:rsidRPr="00E25CBE" w:rsidRDefault="00E25CBE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2BB2B07D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01298807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3154152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01BBBA15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9DE78DB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06CF34C1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proofErr w:type="spellStart"/>
      <w:r w:rsidRPr="003D478B">
        <w:rPr>
          <w:rFonts w:ascii="Arial" w:eastAsia="Arial" w:hAnsi="Arial" w:cs="Arial"/>
          <w:szCs w:val="28"/>
        </w:rPr>
        <w:t>Ghufran</w:t>
      </w:r>
      <w:proofErr w:type="spellEnd"/>
      <w:r w:rsidRPr="003D478B">
        <w:rPr>
          <w:rFonts w:ascii="Arial" w:eastAsia="Arial" w:hAnsi="Arial" w:cs="Arial"/>
          <w:szCs w:val="28"/>
        </w:rPr>
        <w:t xml:space="preserve"> </w:t>
      </w:r>
      <w:r>
        <w:rPr>
          <w:rFonts w:ascii="Arial" w:eastAsia="Arial" w:hAnsi="Arial" w:cs="Arial"/>
          <w:szCs w:val="28"/>
        </w:rPr>
        <w:t>M</w:t>
      </w:r>
      <w:r w:rsidRPr="003D478B">
        <w:rPr>
          <w:rFonts w:ascii="Arial" w:eastAsia="Arial" w:hAnsi="Arial" w:cs="Arial"/>
          <w:szCs w:val="28"/>
        </w:rPr>
        <w:t>ahmood    04072213004</w:t>
      </w:r>
    </w:p>
    <w:p w14:paraId="5627920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471960A2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39CF96C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28198485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75FDA57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1EC1236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72777B7B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CC91AD0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 xml:space="preserve">Date:  </w:t>
      </w:r>
      <w:r>
        <w:rPr>
          <w:rFonts w:ascii="Arial" w:eastAsia="Arial" w:hAnsi="Arial" w:cs="Arial"/>
          <w:szCs w:val="28"/>
        </w:rPr>
        <w:t>29</w:t>
      </w:r>
      <w:r w:rsidRPr="003D478B">
        <w:rPr>
          <w:rFonts w:ascii="Arial" w:eastAsia="Arial" w:hAnsi="Arial" w:cs="Arial"/>
          <w:szCs w:val="28"/>
        </w:rPr>
        <w:t>-10-2024</w:t>
      </w:r>
    </w:p>
    <w:p w14:paraId="7A168496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4CE96567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30E40473" w14:textId="77777777" w:rsidR="0030525A" w:rsidRDefault="0030525A" w:rsidP="0030525A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368B7610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>The documentation of gift registry system web-based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gramStart"/>
      <w:r w:rsidRPr="003D478B">
        <w:rPr>
          <w:rFonts w:ascii="Arial" w:eastAsia="Arial" w:hAnsi="Arial" w:cs="Arial"/>
          <w:szCs w:val="28"/>
        </w:rPr>
        <w:t>modific</w:t>
      </w:r>
      <w:r>
        <w:rPr>
          <w:rFonts w:ascii="Arial" w:eastAsia="Arial" w:hAnsi="Arial" w:cs="Arial"/>
          <w:szCs w:val="28"/>
        </w:rPr>
        <w:t>at</w:t>
      </w:r>
      <w:r w:rsidRPr="003D478B">
        <w:rPr>
          <w:rFonts w:ascii="Arial" w:eastAsia="Arial" w:hAnsi="Arial" w:cs="Arial"/>
          <w:szCs w:val="28"/>
        </w:rPr>
        <w:t>ions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payment.</w:t>
      </w:r>
      <w:r>
        <w:rPr>
          <w:rFonts w:ascii="Arial" w:eastAsia="Arial" w:hAnsi="Arial" w:cs="Arial"/>
          <w:szCs w:val="28"/>
        </w:rPr>
        <w:t xml:space="preserve"> </w:t>
      </w:r>
    </w:p>
    <w:p w14:paraId="1F3D05D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03154A78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2D696C3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5D62A762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CBC44B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4DA468A9" w14:textId="31843000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C04D76">
        <w:rPr>
          <w:rFonts w:ascii="Arial" w:eastAsia="Arial" w:hAnsi="Arial" w:cs="Arial"/>
          <w:sz w:val="22"/>
        </w:rPr>
        <w:t>4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3</w:t>
      </w:r>
    </w:p>
    <w:p w14:paraId="32983451" w14:textId="1CEEC9CF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C04D76">
        <w:rPr>
          <w:rFonts w:ascii="Arial" w:eastAsia="Arial" w:hAnsi="Arial" w:cs="Arial"/>
          <w:sz w:val="22"/>
        </w:rPr>
        <w:t>5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4</w:t>
      </w:r>
    </w:p>
    <w:p w14:paraId="0BEC37B0" w14:textId="72C02A6B" w:rsidR="00C04D76" w:rsidRDefault="00C04D76" w:rsidP="00C04D76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6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5</w:t>
      </w:r>
    </w:p>
    <w:p w14:paraId="0021135D" w14:textId="10C995C1" w:rsidR="00C04D76" w:rsidRDefault="00C04D76" w:rsidP="00C04D76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7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6</w:t>
      </w:r>
    </w:p>
    <w:p w14:paraId="55197629" w14:textId="551A3BE5" w:rsidR="00C04D76" w:rsidRDefault="00C04D76" w:rsidP="00C04D76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8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7</w:t>
      </w:r>
    </w:p>
    <w:p w14:paraId="41F207E3" w14:textId="54033D73" w:rsidR="00C04D76" w:rsidRPr="00C04D76" w:rsidRDefault="00C04D76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9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E25CBE">
        <w:rPr>
          <w:rFonts w:ascii="Arial" w:eastAsia="Arial" w:hAnsi="Arial" w:cs="Arial"/>
          <w:sz w:val="22"/>
        </w:rPr>
        <w:t>8</w:t>
      </w:r>
    </w:p>
    <w:p w14:paraId="0B58EDFE" w14:textId="77777777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4F0E672" w14:textId="11560C2D" w:rsidR="00C04D76" w:rsidRDefault="00C46D10" w:rsidP="00C04D76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System Sequence Diagram</w:t>
      </w:r>
      <w:r w:rsidR="0030525A">
        <w:rPr>
          <w:rFonts w:ascii="Arial" w:eastAsia="Arial" w:hAnsi="Arial" w:cs="Arial"/>
          <w:sz w:val="22"/>
        </w:rPr>
        <w:t xml:space="preserve"> ……….…</w:t>
      </w:r>
      <w:r w:rsidR="00C04D76">
        <w:rPr>
          <w:rFonts w:ascii="Arial" w:eastAsia="Arial" w:hAnsi="Arial" w:cs="Arial"/>
          <w:sz w:val="22"/>
        </w:rPr>
        <w:t>………….</w:t>
      </w:r>
      <w:r w:rsidR="0030525A">
        <w:rPr>
          <w:rFonts w:ascii="Arial" w:eastAsia="Arial" w:hAnsi="Arial" w:cs="Arial"/>
          <w:sz w:val="22"/>
        </w:rPr>
        <w:t xml:space="preserve">…………….…….……...……………….............. </w:t>
      </w:r>
      <w:r w:rsidR="00D72353">
        <w:rPr>
          <w:rFonts w:ascii="Arial" w:eastAsia="Arial" w:hAnsi="Arial" w:cs="Arial"/>
          <w:sz w:val="22"/>
        </w:rPr>
        <w:t>10</w:t>
      </w:r>
    </w:p>
    <w:p w14:paraId="60C8411F" w14:textId="1E0D6A83" w:rsidR="00C04D76" w:rsidRDefault="00C04D76" w:rsidP="00C04D76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System Sequence Diagram ……….……………….……</w:t>
      </w:r>
      <w:r>
        <w:rPr>
          <w:rFonts w:ascii="Arial" w:eastAsia="Arial" w:hAnsi="Arial" w:cs="Arial"/>
          <w:sz w:val="22"/>
        </w:rPr>
        <w:t>………</w:t>
      </w:r>
      <w:proofErr w:type="gramStart"/>
      <w:r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.</w:t>
      </w:r>
      <w:proofErr w:type="gramEnd"/>
      <w:r>
        <w:rPr>
          <w:rFonts w:ascii="Arial" w:eastAsia="Arial" w:hAnsi="Arial" w:cs="Arial"/>
          <w:sz w:val="22"/>
        </w:rPr>
        <w:t xml:space="preserve">……...……………….............. </w:t>
      </w:r>
      <w:r w:rsidR="00D72353">
        <w:rPr>
          <w:rFonts w:ascii="Arial" w:eastAsia="Arial" w:hAnsi="Arial" w:cs="Arial"/>
          <w:sz w:val="22"/>
        </w:rPr>
        <w:t>11</w:t>
      </w:r>
    </w:p>
    <w:p w14:paraId="00791654" w14:textId="4446872C" w:rsidR="00C04D76" w:rsidRDefault="00C04D76" w:rsidP="00C04D76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System Sequence Diagram ……….……………….……</w:t>
      </w:r>
      <w:r>
        <w:rPr>
          <w:rFonts w:ascii="Arial" w:eastAsia="Arial" w:hAnsi="Arial" w:cs="Arial"/>
          <w:sz w:val="22"/>
        </w:rPr>
        <w:t>………</w:t>
      </w:r>
      <w:proofErr w:type="gramStart"/>
      <w:r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.</w:t>
      </w:r>
      <w:proofErr w:type="gramEnd"/>
      <w:r>
        <w:rPr>
          <w:rFonts w:ascii="Arial" w:eastAsia="Arial" w:hAnsi="Arial" w:cs="Arial"/>
          <w:sz w:val="22"/>
        </w:rPr>
        <w:t xml:space="preserve">……...……………….............. </w:t>
      </w:r>
      <w:r w:rsidR="00D72353">
        <w:rPr>
          <w:rFonts w:ascii="Arial" w:eastAsia="Arial" w:hAnsi="Arial" w:cs="Arial"/>
          <w:sz w:val="22"/>
        </w:rPr>
        <w:t>12</w:t>
      </w:r>
    </w:p>
    <w:p w14:paraId="1E8D9E06" w14:textId="3DAF500E" w:rsidR="00C04D76" w:rsidRDefault="00D72353" w:rsidP="00D72353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Domain Model</w:t>
      </w:r>
      <w:r>
        <w:rPr>
          <w:rFonts w:ascii="Arial" w:eastAsia="Arial" w:hAnsi="Arial" w:cs="Arial"/>
          <w:sz w:val="22"/>
        </w:rPr>
        <w:t xml:space="preserve"> ………</w:t>
      </w:r>
      <w:r>
        <w:rPr>
          <w:rFonts w:ascii="Arial" w:eastAsia="Arial" w:hAnsi="Arial" w:cs="Arial"/>
          <w:sz w:val="22"/>
        </w:rPr>
        <w:t>……………..</w:t>
      </w:r>
      <w:r>
        <w:rPr>
          <w:rFonts w:ascii="Arial" w:eastAsia="Arial" w:hAnsi="Arial" w:cs="Arial"/>
          <w:sz w:val="22"/>
        </w:rPr>
        <w:t>.……………….……………</w:t>
      </w:r>
      <w:proofErr w:type="gramStart"/>
      <w:r>
        <w:rPr>
          <w:rFonts w:ascii="Arial" w:eastAsia="Arial" w:hAnsi="Arial" w:cs="Arial"/>
          <w:sz w:val="22"/>
        </w:rPr>
        <w:t>…..</w:t>
      </w:r>
      <w:proofErr w:type="gramEnd"/>
      <w:r>
        <w:rPr>
          <w:rFonts w:ascii="Arial" w:eastAsia="Arial" w:hAnsi="Arial" w:cs="Arial"/>
          <w:sz w:val="22"/>
        </w:rPr>
        <w:t>……...……………….............. 1</w:t>
      </w:r>
      <w:r>
        <w:rPr>
          <w:rFonts w:ascii="Arial" w:eastAsia="Arial" w:hAnsi="Arial" w:cs="Arial"/>
          <w:sz w:val="22"/>
        </w:rPr>
        <w:t>3</w:t>
      </w:r>
    </w:p>
    <w:p w14:paraId="69125B03" w14:textId="77777777" w:rsidR="0030525A" w:rsidRDefault="0030525A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510CA0AE" w14:textId="4E46DBB2" w:rsidR="00F20DC2" w:rsidRDefault="00C04D76" w:rsidP="00E25CBE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Data Dictionary</w:t>
      </w:r>
      <w:r>
        <w:rPr>
          <w:rFonts w:ascii="Arial" w:eastAsia="Arial" w:hAnsi="Arial" w:cs="Arial"/>
          <w:sz w:val="22"/>
        </w:rPr>
        <w:t xml:space="preserve"> ……</w:t>
      </w:r>
      <w:r>
        <w:rPr>
          <w:rFonts w:ascii="Arial" w:eastAsia="Arial" w:hAnsi="Arial" w:cs="Arial"/>
          <w:sz w:val="22"/>
        </w:rPr>
        <w:t>…………….</w:t>
      </w:r>
      <w:r>
        <w:rPr>
          <w:rFonts w:ascii="Arial" w:eastAsia="Arial" w:hAnsi="Arial" w:cs="Arial"/>
          <w:sz w:val="22"/>
        </w:rPr>
        <w:t>….……………….……………</w:t>
      </w:r>
      <w:proofErr w:type="gramStart"/>
      <w:r>
        <w:rPr>
          <w:rFonts w:ascii="Arial" w:eastAsia="Arial" w:hAnsi="Arial" w:cs="Arial"/>
          <w:sz w:val="22"/>
        </w:rPr>
        <w:t>…..</w:t>
      </w:r>
      <w:proofErr w:type="gramEnd"/>
      <w:r>
        <w:rPr>
          <w:rFonts w:ascii="Arial" w:eastAsia="Arial" w:hAnsi="Arial" w:cs="Arial"/>
          <w:sz w:val="22"/>
        </w:rPr>
        <w:t xml:space="preserve">……...……………….............. </w:t>
      </w:r>
      <w:r w:rsidR="008C223F">
        <w:rPr>
          <w:rFonts w:ascii="Arial" w:eastAsia="Arial" w:hAnsi="Arial" w:cs="Arial"/>
          <w:sz w:val="22"/>
        </w:rPr>
        <w:t>14</w:t>
      </w:r>
    </w:p>
    <w:p w14:paraId="4D89D99E" w14:textId="77777777" w:rsidR="00D72353" w:rsidRPr="00E25CBE" w:rsidRDefault="00D72353" w:rsidP="00E25CBE">
      <w:pPr>
        <w:spacing w:before="240" w:after="240" w:line="288" w:lineRule="auto"/>
        <w:jc w:val="both"/>
        <w:rPr>
          <w:rFonts w:ascii="Arial" w:eastAsia="Arial" w:hAnsi="Arial" w:cs="Arial"/>
          <w:sz w:val="22"/>
        </w:rPr>
      </w:pPr>
    </w:p>
    <w:p w14:paraId="58A61419" w14:textId="5CE177C3" w:rsidR="00FE608C" w:rsidRDefault="0030525A" w:rsidP="00F20DC2">
      <w:pPr>
        <w:rPr>
          <w:rFonts w:ascii="Aptos" w:eastAsia="Aptos" w:hAnsi="Aptos" w:cs="Aptos"/>
          <w:sz w:val="36"/>
          <w:szCs w:val="36"/>
        </w:rPr>
      </w:pPr>
      <w:r>
        <w:rPr>
          <w:rFonts w:ascii="Arial" w:eastAsia="Arial" w:hAnsi="Arial" w:cs="Arial"/>
          <w:b/>
          <w:sz w:val="22"/>
        </w:rPr>
        <w:lastRenderedPageBreak/>
        <w:tab/>
      </w:r>
      <w:r w:rsidR="00F20DC2">
        <w:rPr>
          <w:rFonts w:ascii="Aptos" w:eastAsia="Aptos" w:hAnsi="Aptos" w:cs="Aptos"/>
          <w:sz w:val="36"/>
          <w:szCs w:val="36"/>
        </w:rPr>
        <w:t>Use-cases Descriptions</w:t>
      </w:r>
    </w:p>
    <w:p w14:paraId="68A3D7BB" w14:textId="77777777" w:rsidR="00E25CBE" w:rsidRPr="00E25CBE" w:rsidRDefault="00E25CBE" w:rsidP="00E25CBE">
      <w:pPr>
        <w:pStyle w:val="ListParagraph"/>
        <w:numPr>
          <w:ilvl w:val="0"/>
          <w:numId w:val="2"/>
        </w:numPr>
        <w:spacing w:after="160" w:line="278" w:lineRule="auto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6"/>
          <w:szCs w:val="36"/>
        </w:rPr>
        <w:tab/>
      </w:r>
      <w:r w:rsidRPr="00E25CBE">
        <w:rPr>
          <w:rFonts w:ascii="Aptos" w:eastAsia="Aptos" w:hAnsi="Aptos" w:cs="Aptos"/>
          <w:sz w:val="32"/>
          <w:szCs w:val="32"/>
        </w:rPr>
        <w:t xml:space="preserve">UC4 </w:t>
      </w:r>
      <w:r w:rsidRPr="00E25CBE">
        <w:rPr>
          <w:rFonts w:ascii="Aptos" w:eastAsia="Aptos" w:hAnsi="Aptos" w:cs="Aptos"/>
        </w:rPr>
        <w:t>(by Aftab)</w:t>
      </w:r>
    </w:p>
    <w:p w14:paraId="70980B55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Title: </w:t>
      </w:r>
      <w:r w:rsidRPr="00E25CBE">
        <w:rPr>
          <w:rFonts w:ascii="Aptos" w:eastAsia="Aptos" w:hAnsi="Aptos" w:cs="Aptos"/>
        </w:rPr>
        <w:t>Register in System</w:t>
      </w:r>
    </w:p>
    <w:p w14:paraId="13F7A169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Actor:</w:t>
      </w:r>
      <w:r w:rsidRPr="00E25CBE">
        <w:rPr>
          <w:rFonts w:ascii="Aptos" w:eastAsia="Aptos" w:hAnsi="Aptos" w:cs="Aptos"/>
        </w:rPr>
        <w:t xml:space="preserve"> Shop Owner, Registered Person, Friend</w:t>
      </w:r>
    </w:p>
    <w:p w14:paraId="1DF7F16B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Stakeholders:</w:t>
      </w:r>
    </w:p>
    <w:p w14:paraId="4BF55928" w14:textId="77777777" w:rsidR="00E25CBE" w:rsidRPr="00E25CBE" w:rsidRDefault="00E25CBE" w:rsidP="00E25CBE">
      <w:pPr>
        <w:numPr>
          <w:ilvl w:val="0"/>
          <w:numId w:val="22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Friend: Friend will register in the system.</w:t>
      </w:r>
    </w:p>
    <w:p w14:paraId="1E6A31B8" w14:textId="77777777" w:rsidR="00E25CBE" w:rsidRPr="00E25CBE" w:rsidRDefault="00E25CBE" w:rsidP="00E25CBE">
      <w:pPr>
        <w:numPr>
          <w:ilvl w:val="0"/>
          <w:numId w:val="22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Registered person: Registered person will register in the system.</w:t>
      </w:r>
    </w:p>
    <w:p w14:paraId="6B021FAE" w14:textId="77777777" w:rsidR="00E25CBE" w:rsidRPr="00E25CBE" w:rsidRDefault="00E25CBE" w:rsidP="00E25CBE">
      <w:pPr>
        <w:numPr>
          <w:ilvl w:val="0"/>
          <w:numId w:val="22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Shop Owner: Shop Owner will register in the system.</w:t>
      </w:r>
    </w:p>
    <w:p w14:paraId="4B864D1F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Pre-conditions:</w:t>
      </w:r>
    </w:p>
    <w:p w14:paraId="7A49824A" w14:textId="77777777" w:rsidR="00E25CBE" w:rsidRPr="00E25CBE" w:rsidRDefault="00E25CBE" w:rsidP="00E25CBE">
      <w:pPr>
        <w:numPr>
          <w:ilvl w:val="0"/>
          <w:numId w:val="23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Friend, Registered Person, Shop Owner must have valid email.</w:t>
      </w:r>
    </w:p>
    <w:p w14:paraId="71183D87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Post-conditions:</w:t>
      </w:r>
    </w:p>
    <w:p w14:paraId="49FD4C91" w14:textId="77777777" w:rsidR="00E25CBE" w:rsidRPr="00E25CBE" w:rsidRDefault="00E25CBE" w:rsidP="00E25CBE">
      <w:pPr>
        <w:numPr>
          <w:ilvl w:val="0"/>
          <w:numId w:val="24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Account has been created.</w:t>
      </w:r>
    </w:p>
    <w:p w14:paraId="156F3F81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Special Requirements:</w:t>
      </w:r>
    </w:p>
    <w:p w14:paraId="67E3EFC2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proofErr w:type="gramStart"/>
      <w:r w:rsidRPr="00E25CBE">
        <w:rPr>
          <w:rFonts w:ascii="Aptos" w:eastAsia="Aptos" w:hAnsi="Aptos" w:cs="Aptos"/>
          <w:sz w:val="28"/>
          <w:szCs w:val="28"/>
        </w:rPr>
        <w:t>.</w:t>
      </w:r>
      <w:r w:rsidRPr="00E25CBE">
        <w:rPr>
          <w:rFonts w:ascii="Aptos" w:eastAsia="Aptos" w:hAnsi="Aptos" w:cs="Aptos"/>
        </w:rPr>
        <w:t>Password</w:t>
      </w:r>
      <w:proofErr w:type="gramEnd"/>
      <w:r w:rsidRPr="00E25CBE">
        <w:rPr>
          <w:rFonts w:ascii="Aptos" w:eastAsia="Aptos" w:hAnsi="Aptos" w:cs="Aptos"/>
        </w:rPr>
        <w:t xml:space="preserve"> must be strong (contains  alphanumeric, special characters, alphabets)</w:t>
      </w:r>
    </w:p>
    <w:p w14:paraId="2E71D2A6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Frequency of Occurrence:</w:t>
      </w:r>
    </w:p>
    <w:p w14:paraId="5FAAF6BB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Each user register must once time to interact with the system.</w:t>
      </w:r>
    </w:p>
    <w:p w14:paraId="3CC8484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Inputs:</w:t>
      </w:r>
    </w:p>
    <w:p w14:paraId="6A89147E" w14:textId="77777777" w:rsidR="00E25CBE" w:rsidRPr="00E25CBE" w:rsidRDefault="00E25CBE" w:rsidP="00E25CBE">
      <w:pPr>
        <w:numPr>
          <w:ilvl w:val="0"/>
          <w:numId w:val="32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Name</w:t>
      </w:r>
    </w:p>
    <w:p w14:paraId="27E42408" w14:textId="77777777" w:rsidR="00E25CBE" w:rsidRPr="00E25CBE" w:rsidRDefault="00E25CBE" w:rsidP="00E25CBE">
      <w:pPr>
        <w:numPr>
          <w:ilvl w:val="0"/>
          <w:numId w:val="32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Email</w:t>
      </w:r>
    </w:p>
    <w:p w14:paraId="7646FCDA" w14:textId="77777777" w:rsidR="00E25CBE" w:rsidRPr="00E25CBE" w:rsidRDefault="00E25CBE" w:rsidP="00E25CBE">
      <w:pPr>
        <w:numPr>
          <w:ilvl w:val="0"/>
          <w:numId w:val="32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Password</w:t>
      </w:r>
    </w:p>
    <w:p w14:paraId="1C5F2F02" w14:textId="77777777" w:rsidR="00E25CBE" w:rsidRPr="00E25CBE" w:rsidRDefault="00E25CBE" w:rsidP="00E25CBE">
      <w:pPr>
        <w:numPr>
          <w:ilvl w:val="0"/>
          <w:numId w:val="32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Location</w:t>
      </w:r>
    </w:p>
    <w:p w14:paraId="0A9B244A" w14:textId="77777777" w:rsidR="00E25CBE" w:rsidRPr="00E25CBE" w:rsidRDefault="00E25CBE" w:rsidP="00E25CBE">
      <w:pPr>
        <w:numPr>
          <w:ilvl w:val="0"/>
          <w:numId w:val="32"/>
        </w:numPr>
        <w:spacing w:after="160" w:line="278" w:lineRule="auto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>status</w:t>
      </w:r>
    </w:p>
    <w:p w14:paraId="7CCBE61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Outputs:</w:t>
      </w:r>
    </w:p>
    <w:p w14:paraId="354653C6" w14:textId="77777777" w:rsidR="00E25CBE" w:rsidRPr="00E25CBE" w:rsidRDefault="00E25CBE" w:rsidP="00E25CBE">
      <w:pPr>
        <w:numPr>
          <w:ilvl w:val="0"/>
          <w:numId w:val="33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Asking for status message</w:t>
      </w:r>
    </w:p>
    <w:p w14:paraId="6608A9EB" w14:textId="77777777" w:rsidR="00E25CBE" w:rsidRPr="00E25CBE" w:rsidRDefault="00E25CBE" w:rsidP="00E25CBE">
      <w:pPr>
        <w:numPr>
          <w:ilvl w:val="0"/>
          <w:numId w:val="33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“</w:t>
      </w:r>
      <w:proofErr w:type="gramStart"/>
      <w:r w:rsidRPr="00E25CBE">
        <w:rPr>
          <w:rFonts w:ascii="Aptos" w:eastAsia="Aptos" w:hAnsi="Aptos" w:cs="Aptos"/>
        </w:rPr>
        <w:t>account</w:t>
      </w:r>
      <w:proofErr w:type="gramEnd"/>
      <w:r w:rsidRPr="00E25CBE">
        <w:rPr>
          <w:rFonts w:ascii="Aptos" w:eastAsia="Aptos" w:hAnsi="Aptos" w:cs="Aptos"/>
        </w:rPr>
        <w:t xml:space="preserve"> created successfully” message.</w:t>
      </w:r>
    </w:p>
    <w:p w14:paraId="756B9826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Main Success Scenario:</w:t>
      </w:r>
    </w:p>
    <w:p w14:paraId="3BB8ECB4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User selects the register option.</w:t>
      </w:r>
    </w:p>
    <w:p w14:paraId="405D9BD1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The system will asked for your </w:t>
      </w:r>
      <w:proofErr w:type="gramStart"/>
      <w:r w:rsidRPr="00E25CBE">
        <w:rPr>
          <w:rFonts w:ascii="Aptos" w:eastAsia="Aptos" w:hAnsi="Aptos" w:cs="Aptos"/>
        </w:rPr>
        <w:t>status(</w:t>
      </w:r>
      <w:proofErr w:type="gramEnd"/>
      <w:r w:rsidRPr="00E25CBE">
        <w:rPr>
          <w:rFonts w:ascii="Aptos" w:eastAsia="Aptos" w:hAnsi="Aptos" w:cs="Aptos"/>
        </w:rPr>
        <w:t>Shop owner, Registered person(event owner),Friend).</w:t>
      </w:r>
    </w:p>
    <w:p w14:paraId="622F8660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User will </w:t>
      </w:r>
      <w:proofErr w:type="gramStart"/>
      <w:r w:rsidRPr="00E25CBE">
        <w:rPr>
          <w:rFonts w:ascii="Aptos" w:eastAsia="Aptos" w:hAnsi="Aptos" w:cs="Aptos"/>
        </w:rPr>
        <w:t>select  the</w:t>
      </w:r>
      <w:proofErr w:type="gramEnd"/>
      <w:r w:rsidRPr="00E25CBE">
        <w:rPr>
          <w:rFonts w:ascii="Aptos" w:eastAsia="Aptos" w:hAnsi="Aptos" w:cs="Aptos"/>
        </w:rPr>
        <w:t xml:space="preserve"> his option.</w:t>
      </w:r>
    </w:p>
    <w:p w14:paraId="54430ED4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System </w:t>
      </w:r>
      <w:proofErr w:type="gramStart"/>
      <w:r w:rsidRPr="00E25CBE">
        <w:rPr>
          <w:rFonts w:ascii="Aptos" w:eastAsia="Aptos" w:hAnsi="Aptos" w:cs="Aptos"/>
        </w:rPr>
        <w:t>ask</w:t>
      </w:r>
      <w:proofErr w:type="gramEnd"/>
      <w:r w:rsidRPr="00E25CBE">
        <w:rPr>
          <w:rFonts w:ascii="Aptos" w:eastAsia="Aptos" w:hAnsi="Aptos" w:cs="Aptos"/>
        </w:rPr>
        <w:t xml:space="preserve"> for enter email.</w:t>
      </w:r>
    </w:p>
    <w:p w14:paraId="2B9CC1D2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User will enter a valid email.</w:t>
      </w:r>
    </w:p>
    <w:p w14:paraId="37C450DC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lastRenderedPageBreak/>
        <w:t>System will ask for to set password.</w:t>
      </w:r>
    </w:p>
    <w:p w14:paraId="015ECAE9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User will enter password.</w:t>
      </w:r>
    </w:p>
    <w:p w14:paraId="2C9B0EF5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asks for confirmation.</w:t>
      </w:r>
    </w:p>
    <w:p w14:paraId="53999D54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proofErr w:type="gramStart"/>
      <w:r w:rsidRPr="00E25CBE">
        <w:rPr>
          <w:rFonts w:ascii="Aptos" w:eastAsia="Aptos" w:hAnsi="Aptos" w:cs="Aptos"/>
        </w:rPr>
        <w:t>User  confirm</w:t>
      </w:r>
      <w:proofErr w:type="gramEnd"/>
      <w:r w:rsidRPr="00E25CBE">
        <w:rPr>
          <w:rFonts w:ascii="Aptos" w:eastAsia="Aptos" w:hAnsi="Aptos" w:cs="Aptos"/>
        </w:rPr>
        <w:t xml:space="preserve"> registration.</w:t>
      </w:r>
    </w:p>
    <w:p w14:paraId="47357A11" w14:textId="77777777" w:rsidR="00E25CBE" w:rsidRPr="00E25CBE" w:rsidRDefault="00E25CBE" w:rsidP="00E25CBE">
      <w:pPr>
        <w:numPr>
          <w:ilvl w:val="0"/>
          <w:numId w:val="2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register the system.</w:t>
      </w:r>
    </w:p>
    <w:p w14:paraId="6998B889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Alternate Scenario:</w:t>
      </w:r>
    </w:p>
    <w:p w14:paraId="22EC6239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                   1.</w:t>
      </w:r>
      <w:r w:rsidRPr="00E25CBE">
        <w:rPr>
          <w:rFonts w:ascii="Aptos" w:eastAsia="Aptos" w:hAnsi="Aptos" w:cs="Aptos"/>
        </w:rPr>
        <w:t>Invalid email</w:t>
      </w:r>
    </w:p>
    <w:p w14:paraId="6180E13F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Failed Scenario:</w:t>
      </w:r>
    </w:p>
    <w:p w14:paraId="284E2519" w14:textId="77777777" w:rsidR="00E25CBE" w:rsidRPr="00E25CBE" w:rsidRDefault="00E25CBE" w:rsidP="00E25CBE">
      <w:pPr>
        <w:spacing w:after="160" w:line="278" w:lineRule="auto"/>
        <w:ind w:left="252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1.email already registered.</w:t>
      </w:r>
    </w:p>
    <w:p w14:paraId="58F2098C" w14:textId="77777777" w:rsidR="00E25CBE" w:rsidRPr="00E25CBE" w:rsidRDefault="00E25CBE" w:rsidP="00E25CBE">
      <w:pPr>
        <w:numPr>
          <w:ilvl w:val="0"/>
          <w:numId w:val="2"/>
        </w:numPr>
        <w:spacing w:after="160" w:line="278" w:lineRule="auto"/>
        <w:ind w:left="10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32"/>
          <w:szCs w:val="32"/>
        </w:rPr>
        <w:t>UC</w:t>
      </w:r>
      <w:proofErr w:type="gramStart"/>
      <w:r w:rsidRPr="00E25CBE">
        <w:rPr>
          <w:rFonts w:ascii="Aptos" w:eastAsia="Aptos" w:hAnsi="Aptos" w:cs="Aptos"/>
          <w:sz w:val="32"/>
          <w:szCs w:val="32"/>
        </w:rPr>
        <w:t>5</w:t>
      </w:r>
      <w:r w:rsidRPr="00E25CBE">
        <w:rPr>
          <w:rFonts w:ascii="Aptos" w:eastAsia="Aptos" w:hAnsi="Aptos" w:cs="Aptos"/>
        </w:rPr>
        <w:t xml:space="preserve">  (</w:t>
      </w:r>
      <w:proofErr w:type="gramEnd"/>
      <w:r w:rsidRPr="00E25CBE">
        <w:rPr>
          <w:rFonts w:ascii="Aptos" w:eastAsia="Aptos" w:hAnsi="Aptos" w:cs="Aptos"/>
        </w:rPr>
        <w:t>by Aftab)</w:t>
      </w:r>
    </w:p>
    <w:p w14:paraId="5865150D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>Title:</w:t>
      </w:r>
      <w:r w:rsidRPr="00E25CBE">
        <w:rPr>
          <w:rFonts w:ascii="Aptos" w:eastAsia="Aptos" w:hAnsi="Aptos" w:cs="Aptos"/>
        </w:rPr>
        <w:t xml:space="preserve">  Set payment Deadline.</w:t>
      </w:r>
    </w:p>
    <w:p w14:paraId="38E581B8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>Actor:</w:t>
      </w:r>
      <w:r w:rsidRPr="00E25CBE">
        <w:rPr>
          <w:rFonts w:ascii="Aptos" w:eastAsia="Aptos" w:hAnsi="Aptos" w:cs="Aptos"/>
        </w:rPr>
        <w:t xml:space="preserve"> Shop Owner</w:t>
      </w:r>
    </w:p>
    <w:p w14:paraId="57AE3C32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Stakeholders:</w:t>
      </w:r>
    </w:p>
    <w:p w14:paraId="52482786" w14:textId="77777777" w:rsidR="00E25CBE" w:rsidRPr="00E25CBE" w:rsidRDefault="00E25CBE" w:rsidP="00E25CBE">
      <w:pPr>
        <w:numPr>
          <w:ilvl w:val="0"/>
          <w:numId w:val="26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Registered person: registered person will create an </w:t>
      </w:r>
      <w:proofErr w:type="gramStart"/>
      <w:r w:rsidRPr="00E25CBE">
        <w:rPr>
          <w:rFonts w:ascii="Aptos" w:eastAsia="Aptos" w:hAnsi="Aptos" w:cs="Aptos"/>
        </w:rPr>
        <w:t>event .</w:t>
      </w:r>
      <w:proofErr w:type="gramEnd"/>
    </w:p>
    <w:p w14:paraId="352125F5" w14:textId="77777777" w:rsidR="00E25CBE" w:rsidRPr="00E25CBE" w:rsidRDefault="00E25CBE" w:rsidP="00E25CBE">
      <w:pPr>
        <w:numPr>
          <w:ilvl w:val="0"/>
          <w:numId w:val="26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Friend: friend will select items as gift from Gift registry and pay for it.</w:t>
      </w:r>
    </w:p>
    <w:p w14:paraId="53B9FF85" w14:textId="77777777" w:rsidR="00E25CBE" w:rsidRPr="00E25CBE" w:rsidRDefault="00E25CBE" w:rsidP="00E25CBE">
      <w:pPr>
        <w:numPr>
          <w:ilvl w:val="0"/>
          <w:numId w:val="26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Shop owner: Shop owner sets the deadline.</w:t>
      </w:r>
    </w:p>
    <w:p w14:paraId="218C7127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Pre-conditions:</w:t>
      </w:r>
    </w:p>
    <w:p w14:paraId="23DDA4DC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ab/>
        <w:t xml:space="preserve">Registered person must be </w:t>
      </w:r>
      <w:proofErr w:type="gramStart"/>
      <w:r w:rsidRPr="00E25CBE">
        <w:rPr>
          <w:rFonts w:ascii="Aptos" w:eastAsia="Aptos" w:hAnsi="Aptos" w:cs="Aptos"/>
        </w:rPr>
        <w:t>create</w:t>
      </w:r>
      <w:proofErr w:type="gramEnd"/>
      <w:r w:rsidRPr="00E25CBE">
        <w:rPr>
          <w:rFonts w:ascii="Aptos" w:eastAsia="Aptos" w:hAnsi="Aptos" w:cs="Aptos"/>
        </w:rPr>
        <w:t xml:space="preserve"> an event.</w:t>
      </w:r>
    </w:p>
    <w:p w14:paraId="090A4E89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Post-conditions:</w:t>
      </w:r>
    </w:p>
    <w:p w14:paraId="6B73A39A" w14:textId="77777777" w:rsidR="00E25CBE" w:rsidRPr="00E25CBE" w:rsidRDefault="00E25CBE" w:rsidP="00E25CBE">
      <w:pPr>
        <w:numPr>
          <w:ilvl w:val="0"/>
          <w:numId w:val="27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display message for the payment deadline.</w:t>
      </w:r>
    </w:p>
    <w:p w14:paraId="4E582FE0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Special Requirements:</w:t>
      </w:r>
    </w:p>
    <w:p w14:paraId="283171A1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ab/>
        <w:t>NA</w:t>
      </w:r>
    </w:p>
    <w:p w14:paraId="0BE0EB62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Frequency of Occurrence:</w:t>
      </w:r>
    </w:p>
    <w:p w14:paraId="4EB2C36D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ab/>
        <w:t>On regular basis.</w:t>
      </w:r>
    </w:p>
    <w:p w14:paraId="3B00089C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Input:</w:t>
      </w:r>
    </w:p>
    <w:p w14:paraId="0B57249D" w14:textId="77777777" w:rsidR="00E25CBE" w:rsidRPr="00E25CBE" w:rsidRDefault="00E25CBE" w:rsidP="00E25CBE">
      <w:pPr>
        <w:numPr>
          <w:ilvl w:val="0"/>
          <w:numId w:val="28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Day, month, year</w:t>
      </w:r>
    </w:p>
    <w:p w14:paraId="292449A4" w14:textId="77777777" w:rsidR="00E25CBE" w:rsidRPr="00E25CBE" w:rsidRDefault="00E25CBE" w:rsidP="00E25CBE">
      <w:pPr>
        <w:numPr>
          <w:ilvl w:val="0"/>
          <w:numId w:val="28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Use default</w:t>
      </w:r>
    </w:p>
    <w:p w14:paraId="7029F1AA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Output:</w:t>
      </w:r>
    </w:p>
    <w:p w14:paraId="142905D7" w14:textId="77777777" w:rsidR="00E25CBE" w:rsidRPr="00E25CBE" w:rsidRDefault="00E25CBE" w:rsidP="00E25CBE">
      <w:pPr>
        <w:numPr>
          <w:ilvl w:val="0"/>
          <w:numId w:val="29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system will display </w:t>
      </w:r>
      <w:proofErr w:type="gramStart"/>
      <w:r w:rsidRPr="00E25CBE">
        <w:rPr>
          <w:rFonts w:ascii="Aptos" w:eastAsia="Aptos" w:hAnsi="Aptos" w:cs="Aptos"/>
        </w:rPr>
        <w:t>message”  payment</w:t>
      </w:r>
      <w:proofErr w:type="gramEnd"/>
      <w:r w:rsidRPr="00E25CBE">
        <w:rPr>
          <w:rFonts w:ascii="Aptos" w:eastAsia="Aptos" w:hAnsi="Aptos" w:cs="Aptos"/>
        </w:rPr>
        <w:t xml:space="preserve"> deadline set successfully “.</w:t>
      </w:r>
    </w:p>
    <w:p w14:paraId="04D1BEFC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Main Success Scenario:</w:t>
      </w:r>
    </w:p>
    <w:p w14:paraId="7D986DA9" w14:textId="77777777" w:rsidR="00E25CBE" w:rsidRPr="00E25CBE" w:rsidRDefault="00E25CBE" w:rsidP="00E25CBE">
      <w:pPr>
        <w:numPr>
          <w:ilvl w:val="0"/>
          <w:numId w:val="30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lastRenderedPageBreak/>
        <w:t xml:space="preserve">Registered person </w:t>
      </w:r>
      <w:proofErr w:type="gramStart"/>
      <w:r w:rsidRPr="00E25CBE">
        <w:rPr>
          <w:rFonts w:ascii="Aptos" w:eastAsia="Aptos" w:hAnsi="Aptos" w:cs="Aptos"/>
        </w:rPr>
        <w:t>create</w:t>
      </w:r>
      <w:proofErr w:type="gramEnd"/>
      <w:r w:rsidRPr="00E25CBE">
        <w:rPr>
          <w:rFonts w:ascii="Aptos" w:eastAsia="Aptos" w:hAnsi="Aptos" w:cs="Aptos"/>
        </w:rPr>
        <w:t xml:space="preserve"> an event and system will send notification to the shop owner to set the payment deadline for that event.</w:t>
      </w:r>
    </w:p>
    <w:p w14:paraId="5BB3DB5D" w14:textId="77777777" w:rsidR="00E25CBE" w:rsidRPr="00E25CBE" w:rsidRDefault="00E25CBE" w:rsidP="00E25CBE">
      <w:pPr>
        <w:numPr>
          <w:ilvl w:val="0"/>
          <w:numId w:val="30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Shop owner receive notification with option set payment or set by default.</w:t>
      </w:r>
    </w:p>
    <w:p w14:paraId="1DF35913" w14:textId="77777777" w:rsidR="00E25CBE" w:rsidRPr="00E25CBE" w:rsidRDefault="00E25CBE" w:rsidP="00E25CBE">
      <w:pPr>
        <w:numPr>
          <w:ilvl w:val="0"/>
          <w:numId w:val="30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Shop owner will selects set payment from given option.</w:t>
      </w:r>
    </w:p>
    <w:p w14:paraId="1BAD0306" w14:textId="77777777" w:rsidR="00E25CBE" w:rsidRPr="00E25CBE" w:rsidRDefault="00E25CBE" w:rsidP="00E25CBE">
      <w:pPr>
        <w:numPr>
          <w:ilvl w:val="0"/>
          <w:numId w:val="30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Shop owner will </w:t>
      </w:r>
      <w:proofErr w:type="gramStart"/>
      <w:r w:rsidRPr="00E25CBE">
        <w:rPr>
          <w:rFonts w:ascii="Aptos" w:eastAsia="Aptos" w:hAnsi="Aptos" w:cs="Aptos"/>
        </w:rPr>
        <w:t>sets</w:t>
      </w:r>
      <w:proofErr w:type="gramEnd"/>
      <w:r w:rsidRPr="00E25CBE">
        <w:rPr>
          <w:rFonts w:ascii="Aptos" w:eastAsia="Aptos" w:hAnsi="Aptos" w:cs="Aptos"/>
        </w:rPr>
        <w:t xml:space="preserve"> the payment deadline.</w:t>
      </w:r>
    </w:p>
    <w:p w14:paraId="5759BDD7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Alternate Scenario:</w:t>
      </w:r>
    </w:p>
    <w:p w14:paraId="28D4D7F2" w14:textId="77777777" w:rsidR="00E25CBE" w:rsidRPr="00E25CBE" w:rsidRDefault="00E25CBE" w:rsidP="00E25CBE">
      <w:pPr>
        <w:numPr>
          <w:ilvl w:val="0"/>
          <w:numId w:val="31"/>
        </w:numPr>
        <w:spacing w:after="160" w:line="278" w:lineRule="auto"/>
        <w:ind w:left="288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Default payment deadline sets.</w:t>
      </w:r>
    </w:p>
    <w:p w14:paraId="086D158A" w14:textId="77777777" w:rsidR="00E25CBE" w:rsidRPr="00E25CBE" w:rsidRDefault="00E25CBE" w:rsidP="00E25CBE">
      <w:pPr>
        <w:spacing w:after="160" w:line="278" w:lineRule="auto"/>
        <w:ind w:left="216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Failed Scenario:</w:t>
      </w:r>
    </w:p>
    <w:p w14:paraId="5BE01291" w14:textId="77777777" w:rsidR="00E25CBE" w:rsidRPr="00E25CBE" w:rsidRDefault="00E25CBE" w:rsidP="00E25CBE">
      <w:pPr>
        <w:spacing w:after="160" w:line="278" w:lineRule="auto"/>
        <w:ind w:left="1800" w:firstLine="72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NA</w:t>
      </w:r>
    </w:p>
    <w:p w14:paraId="078764C2" w14:textId="3E3530CC" w:rsidR="00E25CBE" w:rsidRPr="00F20DC2" w:rsidRDefault="00E25CBE" w:rsidP="00F20DC2">
      <w:pPr>
        <w:rPr>
          <w:rFonts w:ascii="Aptos" w:eastAsia="Aptos" w:hAnsi="Aptos" w:cs="Aptos"/>
          <w:sz w:val="36"/>
          <w:szCs w:val="36"/>
        </w:rPr>
      </w:pPr>
    </w:p>
    <w:p w14:paraId="77029E2E" w14:textId="5995E679" w:rsidR="001A1976" w:rsidRPr="00976A1B" w:rsidRDefault="00F04ED3" w:rsidP="00F04ED3">
      <w:pPr>
        <w:pStyle w:val="ListParagraph"/>
        <w:numPr>
          <w:ilvl w:val="0"/>
          <w:numId w:val="8"/>
        </w:numPr>
        <w:spacing w:after="16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</w:t>
      </w:r>
      <w:r w:rsidR="00F20DC2">
        <w:rPr>
          <w:rFonts w:ascii="Aptos" w:eastAsia="Aptos" w:hAnsi="Aptos" w:cs="Aptos"/>
          <w:sz w:val="32"/>
          <w:szCs w:val="32"/>
        </w:rPr>
        <w:t>6</w:t>
      </w:r>
      <w:r>
        <w:rPr>
          <w:rFonts w:ascii="Aptos" w:eastAsia="Aptos" w:hAnsi="Aptos" w:cs="Aptos"/>
          <w:sz w:val="32"/>
          <w:szCs w:val="32"/>
        </w:rPr>
        <w:t xml:space="preserve"> </w:t>
      </w:r>
      <w:r>
        <w:rPr>
          <w:rFonts w:ascii="Aptos" w:eastAsia="Aptos" w:hAnsi="Aptos" w:cs="Aptos"/>
        </w:rPr>
        <w:t>(Gufran Mahmood)</w:t>
      </w:r>
    </w:p>
    <w:p w14:paraId="5B7E954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>Title:</w:t>
      </w:r>
      <w:r>
        <w:rPr>
          <w:rFonts w:ascii="Aptos" w:eastAsia="Aptos" w:hAnsi="Aptos" w:cs="Aptos"/>
        </w:rPr>
        <w:t xml:space="preserve"> Login to the system.</w:t>
      </w:r>
    </w:p>
    <w:p w14:paraId="2232A5EF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>
        <w:rPr>
          <w:rFonts w:ascii="Aptos" w:eastAsia="Aptos" w:hAnsi="Aptos" w:cs="Aptos"/>
        </w:rPr>
        <w:t xml:space="preserve"> Registered Person, Shop Owner, Friend</w:t>
      </w:r>
    </w:p>
    <w:p w14:paraId="0C147813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Stakeholders: </w:t>
      </w:r>
    </w:p>
    <w:p w14:paraId="084F37DD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Shop owner: Shop Owner login to the system to give inventory list.</w:t>
      </w:r>
    </w:p>
    <w:p w14:paraId="621ECD49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Registered Person: Registered person will login to the system to give gift registry list.</w:t>
      </w:r>
    </w:p>
    <w:p w14:paraId="52B6459B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Friend: Friend will login to the system to buy items from list and will gift them.</w:t>
      </w:r>
    </w:p>
    <w:p w14:paraId="35992E37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Pre-conditions: </w:t>
      </w:r>
    </w:p>
    <w:p w14:paraId="508EC4D4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 xml:space="preserve">Friend, shop </w:t>
      </w:r>
      <w:proofErr w:type="spellStart"/>
      <w:r>
        <w:rPr>
          <w:rFonts w:ascii="Aptos" w:eastAsia="Aptos" w:hAnsi="Aptos" w:cs="Aptos"/>
        </w:rPr>
        <w:t>ownerand</w:t>
      </w:r>
      <w:proofErr w:type="spellEnd"/>
      <w:r>
        <w:rPr>
          <w:rFonts w:ascii="Aptos" w:eastAsia="Aptos" w:hAnsi="Aptos" w:cs="Aptos"/>
        </w:rPr>
        <w:t xml:space="preserve"> registered person must be registered in the system.</w:t>
      </w:r>
    </w:p>
    <w:p w14:paraId="1021D27C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7C948DE0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After login user will receive the successful login message.</w:t>
      </w:r>
    </w:p>
    <w:p w14:paraId="6A13B85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1194E0D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None.</w:t>
      </w:r>
    </w:p>
    <w:p w14:paraId="17835BA6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255FAF38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On regular basis.</w:t>
      </w:r>
    </w:p>
    <w:p w14:paraId="62D1CEDC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Input:</w:t>
      </w:r>
    </w:p>
    <w:p w14:paraId="25F9ADC2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email</w:t>
      </w:r>
    </w:p>
    <w:p w14:paraId="768BAB2A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id</w:t>
      </w:r>
    </w:p>
    <w:p w14:paraId="6732533B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user </w:t>
      </w:r>
      <w:proofErr w:type="gramStart"/>
      <w:r>
        <w:rPr>
          <w:rFonts w:ascii="Aptos" w:eastAsia="Aptos" w:hAnsi="Aptos" w:cs="Aptos"/>
        </w:rPr>
        <w:t>type( Friend</w:t>
      </w:r>
      <w:proofErr w:type="gramEnd"/>
      <w:r>
        <w:rPr>
          <w:rFonts w:ascii="Aptos" w:eastAsia="Aptos" w:hAnsi="Aptos" w:cs="Aptos"/>
        </w:rPr>
        <w:t>, shop owner, registered person)  .</w:t>
      </w:r>
    </w:p>
    <w:p w14:paraId="10AFEAB5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Output:</w:t>
      </w:r>
    </w:p>
    <w:p w14:paraId="47CBE74A" w14:textId="77777777" w:rsidR="00976A1B" w:rsidRDefault="00976A1B" w:rsidP="00976A1B">
      <w:pPr>
        <w:pStyle w:val="ListParagraph"/>
        <w:numPr>
          <w:ilvl w:val="0"/>
          <w:numId w:val="11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display “successfully login” message to the user.</w:t>
      </w:r>
    </w:p>
    <w:p w14:paraId="7474CAEF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3F9A36D9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enter his/her email and id.</w:t>
      </w:r>
    </w:p>
    <w:p w14:paraId="1A36FEC6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system will asked for </w:t>
      </w:r>
      <w:proofErr w:type="gramStart"/>
      <w:r>
        <w:rPr>
          <w:rFonts w:ascii="Aptos" w:eastAsia="Aptos" w:hAnsi="Aptos" w:cs="Aptos"/>
        </w:rPr>
        <w:t>type( Friend</w:t>
      </w:r>
      <w:proofErr w:type="gramEnd"/>
      <w:r>
        <w:rPr>
          <w:rFonts w:ascii="Aptos" w:eastAsia="Aptos" w:hAnsi="Aptos" w:cs="Aptos"/>
        </w:rPr>
        <w:t>, shop owner, registered person).</w:t>
      </w:r>
    </w:p>
    <w:p w14:paraId="4AD8A089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will select type.</w:t>
      </w:r>
    </w:p>
    <w:p w14:paraId="739380DB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display next option.</w:t>
      </w:r>
    </w:p>
    <w:p w14:paraId="7CC350A2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will select next.</w:t>
      </w:r>
    </w:p>
    <w:p w14:paraId="6BF95973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user to login to the system.</w:t>
      </w:r>
    </w:p>
    <w:p w14:paraId="57E981B1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1758A908" w14:textId="6840FE2D" w:rsidR="00976A1B" w:rsidRDefault="00976A1B" w:rsidP="0084310D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 xml:space="preserve">             2a.user can enter wrong type</w:t>
      </w:r>
      <w:r>
        <w:rPr>
          <w:rFonts w:ascii="Aptos" w:eastAsia="Aptos" w:hAnsi="Aptos" w:cs="Aptos"/>
          <w:sz w:val="28"/>
          <w:szCs w:val="28"/>
        </w:rPr>
        <w:t xml:space="preserve"> </w:t>
      </w:r>
    </w:p>
    <w:p w14:paraId="3F59599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61CFE7B3" w14:textId="77777777" w:rsidR="00976A1B" w:rsidRDefault="00976A1B" w:rsidP="00976A1B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                           1a.user can enter invalid email or password.</w:t>
      </w:r>
    </w:p>
    <w:p w14:paraId="6C7EE75C" w14:textId="77777777" w:rsidR="00976A1B" w:rsidRPr="00976A1B" w:rsidRDefault="00976A1B" w:rsidP="00976A1B">
      <w:pPr>
        <w:pStyle w:val="ListParagraph"/>
        <w:spacing w:after="160"/>
        <w:ind w:left="2160"/>
        <w:rPr>
          <w:rFonts w:ascii="Aptos" w:eastAsia="Aptos" w:hAnsi="Aptos" w:cs="Aptos"/>
          <w:sz w:val="32"/>
          <w:szCs w:val="32"/>
        </w:rPr>
      </w:pPr>
    </w:p>
    <w:p w14:paraId="77CDD96C" w14:textId="380C0245" w:rsidR="00976A1B" w:rsidRPr="00976A1B" w:rsidRDefault="00976A1B" w:rsidP="00976A1B">
      <w:pPr>
        <w:pStyle w:val="ListParagraph"/>
        <w:numPr>
          <w:ilvl w:val="0"/>
          <w:numId w:val="8"/>
        </w:numPr>
        <w:spacing w:after="16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UC7</w:t>
      </w:r>
      <w:r w:rsidRPr="00976A1B">
        <w:rPr>
          <w:rFonts w:ascii="Aptos" w:eastAsia="Aptos" w:hAnsi="Aptos" w:cs="Aptos"/>
        </w:rPr>
        <w:t>(</w:t>
      </w:r>
      <w:proofErr w:type="spellStart"/>
      <w:r w:rsidRPr="00976A1B">
        <w:rPr>
          <w:rFonts w:ascii="Aptos" w:eastAsia="Aptos" w:hAnsi="Aptos" w:cs="Aptos"/>
        </w:rPr>
        <w:t>Ghufran</w:t>
      </w:r>
      <w:proofErr w:type="spellEnd"/>
      <w:r w:rsidRPr="00976A1B">
        <w:rPr>
          <w:rFonts w:ascii="Aptos" w:eastAsia="Aptos" w:hAnsi="Aptos" w:cs="Aptos"/>
        </w:rPr>
        <w:t xml:space="preserve"> Mahmood)</w:t>
      </w:r>
    </w:p>
    <w:p w14:paraId="4685E64B" w14:textId="77777777" w:rsidR="00976A1B" w:rsidRP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 xml:space="preserve">Title: </w:t>
      </w:r>
      <w:r w:rsidRPr="00023685">
        <w:rPr>
          <w:rFonts w:ascii="Aptos" w:eastAsia="Aptos" w:hAnsi="Aptos" w:cs="Aptos"/>
        </w:rPr>
        <w:t>View Gift Registry</w:t>
      </w:r>
    </w:p>
    <w:p w14:paraId="19E09B46" w14:textId="77777777" w:rsidR="00976A1B" w:rsidRP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>Actor:</w:t>
      </w:r>
      <w:r>
        <w:rPr>
          <w:rFonts w:ascii="Aptos" w:eastAsia="Aptos" w:hAnsi="Aptos" w:cs="Aptos"/>
        </w:rPr>
        <w:t xml:space="preserve"> Friend</w:t>
      </w:r>
    </w:p>
    <w:p w14:paraId="490AD012" w14:textId="6659430D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Stakeholder:</w:t>
      </w:r>
    </w:p>
    <w:p w14:paraId="7E71971E" w14:textId="5286A76F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</w:rPr>
      </w:pPr>
      <w:r w:rsidRPr="00976A1B">
        <w:rPr>
          <w:rFonts w:ascii="Aptos" w:eastAsia="Aptos" w:hAnsi="Aptos" w:cs="Aptos"/>
        </w:rPr>
        <w:t xml:space="preserve">Shop </w:t>
      </w:r>
      <w:proofErr w:type="spellStart"/>
      <w:proofErr w:type="gramStart"/>
      <w:r w:rsidRPr="00976A1B">
        <w:rPr>
          <w:rFonts w:ascii="Aptos" w:eastAsia="Aptos" w:hAnsi="Aptos" w:cs="Aptos"/>
        </w:rPr>
        <w:t>owner:Registered</w:t>
      </w:r>
      <w:proofErr w:type="spellEnd"/>
      <w:proofErr w:type="gramEnd"/>
      <w:r w:rsidRPr="00976A1B">
        <w:rPr>
          <w:rFonts w:ascii="Aptos" w:eastAsia="Aptos" w:hAnsi="Aptos" w:cs="Aptos"/>
        </w:rPr>
        <w:t xml:space="preserve"> Person give his gift registry to Shop Owner.</w:t>
      </w:r>
    </w:p>
    <w:p w14:paraId="0AC36626" w14:textId="35934659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  <w:sz w:val="28"/>
          <w:szCs w:val="28"/>
        </w:rPr>
      </w:pPr>
      <w:r w:rsidRPr="00976A1B">
        <w:rPr>
          <w:rFonts w:ascii="Aptos" w:eastAsia="Aptos" w:hAnsi="Aptos" w:cs="Aptos"/>
        </w:rPr>
        <w:t>Registered Person: Registered person will select items from inventory and prepare list of items.</w:t>
      </w:r>
    </w:p>
    <w:p w14:paraId="53C52EE4" w14:textId="4EA4CC0D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  <w:sz w:val="28"/>
          <w:szCs w:val="28"/>
        </w:rPr>
      </w:pPr>
      <w:r w:rsidRPr="00976A1B">
        <w:rPr>
          <w:rFonts w:ascii="Aptos" w:eastAsia="Aptos" w:hAnsi="Aptos" w:cs="Aptos"/>
        </w:rPr>
        <w:t>Friend: Friend will buy items from list and will gift them.</w:t>
      </w:r>
    </w:p>
    <w:p w14:paraId="2C793979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39E38D8D" w14:textId="1542DA34" w:rsidR="00976A1B" w:rsidRPr="00976A1B" w:rsidRDefault="00976A1B" w:rsidP="00976A1B">
      <w:pPr>
        <w:pStyle w:val="ListParagraph"/>
        <w:numPr>
          <w:ilvl w:val="0"/>
          <w:numId w:val="14"/>
        </w:numPr>
        <w:rPr>
          <w:rFonts w:ascii="Aptos" w:eastAsia="Aptos" w:hAnsi="Aptos" w:cs="Aptos"/>
        </w:rPr>
      </w:pPr>
      <w:proofErr w:type="gramStart"/>
      <w:r w:rsidRPr="00976A1B">
        <w:rPr>
          <w:rFonts w:ascii="Aptos" w:eastAsia="Aptos" w:hAnsi="Aptos" w:cs="Aptos"/>
        </w:rPr>
        <w:t>Friend  must</w:t>
      </w:r>
      <w:proofErr w:type="gramEnd"/>
      <w:r w:rsidRPr="00976A1B">
        <w:rPr>
          <w:rFonts w:ascii="Aptos" w:eastAsia="Aptos" w:hAnsi="Aptos" w:cs="Aptos"/>
        </w:rPr>
        <w:t xml:space="preserve"> be login to the system.</w:t>
      </w:r>
    </w:p>
    <w:p w14:paraId="3B9B9F1C" w14:textId="3B982975" w:rsidR="00CA0BF1" w:rsidRDefault="00976A1B" w:rsidP="00CA0BF1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2FEB46F4" w14:textId="27D3540F" w:rsidR="00CA0BF1" w:rsidRPr="00CA0BF1" w:rsidRDefault="00CA0BF1" w:rsidP="00CA0BF1">
      <w:pPr>
        <w:pStyle w:val="ListParagraph"/>
        <w:numPr>
          <w:ilvl w:val="0"/>
          <w:numId w:val="16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Registry list will be displayed.</w:t>
      </w:r>
    </w:p>
    <w:p w14:paraId="7C98BA51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72E7F9BC" w14:textId="2B33C3E1" w:rsidR="00CA0BF1" w:rsidRPr="00CA0BF1" w:rsidRDefault="00CA0BF1" w:rsidP="00CA0BF1">
      <w:pPr>
        <w:pStyle w:val="ListParagraph"/>
        <w:numPr>
          <w:ilvl w:val="0"/>
          <w:numId w:val="17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None.</w:t>
      </w:r>
    </w:p>
    <w:p w14:paraId="0A30B5A2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42489F1C" w14:textId="0B1DC5C2" w:rsidR="00CA0BF1" w:rsidRPr="00CA0BF1" w:rsidRDefault="00CA0BF1" w:rsidP="00CA0BF1">
      <w:pPr>
        <w:pStyle w:val="ListParagraph"/>
        <w:ind w:left="1440" w:firstLine="7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On regular basis.</w:t>
      </w:r>
    </w:p>
    <w:p w14:paraId="09B4B33D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Inputs:</w:t>
      </w:r>
    </w:p>
    <w:p w14:paraId="3923872D" w14:textId="3670AFDF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id.</w:t>
      </w:r>
    </w:p>
    <w:p w14:paraId="2305A849" w14:textId="280AD2CC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lastRenderedPageBreak/>
        <w:t>registry owner name.</w:t>
      </w:r>
    </w:p>
    <w:p w14:paraId="2D8CE378" w14:textId="6C0F1E48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date</w:t>
      </w:r>
    </w:p>
    <w:p w14:paraId="744CE527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Outputs:</w:t>
      </w:r>
    </w:p>
    <w:p w14:paraId="3C9C6EDE" w14:textId="45A410B7" w:rsidR="00CA0BF1" w:rsidRPr="00CA0BF1" w:rsidRDefault="00CA0BF1" w:rsidP="00CA0BF1">
      <w:pPr>
        <w:pStyle w:val="ListParagraph"/>
        <w:numPr>
          <w:ilvl w:val="0"/>
          <w:numId w:val="21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 xml:space="preserve">list of </w:t>
      </w:r>
      <w:proofErr w:type="gramStart"/>
      <w:r w:rsidRPr="00CA0BF1">
        <w:rPr>
          <w:rFonts w:ascii="Aptos" w:eastAsia="Aptos" w:hAnsi="Aptos" w:cs="Aptos"/>
        </w:rPr>
        <w:t>registry</w:t>
      </w:r>
      <w:proofErr w:type="gramEnd"/>
    </w:p>
    <w:p w14:paraId="1166AF48" w14:textId="422216B2" w:rsidR="00CA0BF1" w:rsidRPr="00CA0BF1" w:rsidRDefault="00CA0BF1" w:rsidP="00CA0BF1">
      <w:pPr>
        <w:pStyle w:val="ListParagraph"/>
        <w:numPr>
          <w:ilvl w:val="0"/>
          <w:numId w:val="21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details</w:t>
      </w:r>
    </w:p>
    <w:p w14:paraId="44FFF9A3" w14:textId="77777777" w:rsidR="00976A1B" w:rsidRDefault="00976A1B" w:rsidP="00CA0BF1">
      <w:pPr>
        <w:pStyle w:val="ListParagraph"/>
        <w:spacing w:after="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088EE08A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1.</w:t>
      </w:r>
      <w:r w:rsidRPr="00CA0BF1">
        <w:rPr>
          <w:rFonts w:ascii="Aptos" w:eastAsia="Aptos" w:hAnsi="Aptos" w:cs="Aptos"/>
        </w:rPr>
        <w:tab/>
        <w:t xml:space="preserve">He </w:t>
      </w:r>
      <w:proofErr w:type="gramStart"/>
      <w:r w:rsidRPr="00CA0BF1">
        <w:rPr>
          <w:rFonts w:ascii="Aptos" w:eastAsia="Aptos" w:hAnsi="Aptos" w:cs="Aptos"/>
        </w:rPr>
        <w:t>selects  View</w:t>
      </w:r>
      <w:proofErr w:type="gramEnd"/>
      <w:r w:rsidRPr="00CA0BF1">
        <w:rPr>
          <w:rFonts w:ascii="Aptos" w:eastAsia="Aptos" w:hAnsi="Aptos" w:cs="Aptos"/>
        </w:rPr>
        <w:t xml:space="preserve"> Gift Registry option.</w:t>
      </w:r>
    </w:p>
    <w:p w14:paraId="6C48B7DE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2.</w:t>
      </w:r>
      <w:r w:rsidRPr="00CA0BF1">
        <w:rPr>
          <w:rFonts w:ascii="Aptos" w:eastAsia="Aptos" w:hAnsi="Aptos" w:cs="Aptos"/>
        </w:rPr>
        <w:tab/>
        <w:t>The system will show the list of items.</w:t>
      </w:r>
    </w:p>
    <w:p w14:paraId="3CC2A028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3.</w:t>
      </w:r>
      <w:r w:rsidRPr="00CA0BF1">
        <w:rPr>
          <w:rFonts w:ascii="Aptos" w:eastAsia="Aptos" w:hAnsi="Aptos" w:cs="Aptos"/>
        </w:rPr>
        <w:tab/>
        <w:t xml:space="preserve">He </w:t>
      </w:r>
      <w:proofErr w:type="gramStart"/>
      <w:r w:rsidRPr="00CA0BF1">
        <w:rPr>
          <w:rFonts w:ascii="Aptos" w:eastAsia="Aptos" w:hAnsi="Aptos" w:cs="Aptos"/>
        </w:rPr>
        <w:t>search</w:t>
      </w:r>
      <w:proofErr w:type="gramEnd"/>
      <w:r w:rsidRPr="00CA0BF1">
        <w:rPr>
          <w:rFonts w:ascii="Aptos" w:eastAsia="Aptos" w:hAnsi="Aptos" w:cs="Aptos"/>
        </w:rPr>
        <w:t xml:space="preserve"> for viewing category.</w:t>
      </w:r>
    </w:p>
    <w:p w14:paraId="4A42F5DF" w14:textId="306E7198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4.</w:t>
      </w:r>
      <w:r w:rsidRPr="00CA0BF1">
        <w:rPr>
          <w:rFonts w:ascii="Aptos" w:eastAsia="Aptos" w:hAnsi="Aptos" w:cs="Aptos"/>
        </w:rPr>
        <w:tab/>
      </w:r>
      <w:proofErr w:type="gramStart"/>
      <w:r w:rsidRPr="00CA0BF1">
        <w:rPr>
          <w:rFonts w:ascii="Aptos" w:eastAsia="Aptos" w:hAnsi="Aptos" w:cs="Aptos"/>
        </w:rPr>
        <w:t>He  will</w:t>
      </w:r>
      <w:proofErr w:type="gramEnd"/>
      <w:r w:rsidRPr="00CA0BF1">
        <w:rPr>
          <w:rFonts w:ascii="Aptos" w:eastAsia="Aptos" w:hAnsi="Aptos" w:cs="Aptos"/>
        </w:rPr>
        <w:t xml:space="preserve"> view the registry list.</w:t>
      </w:r>
    </w:p>
    <w:p w14:paraId="2B18AE6B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2938DA16" w14:textId="3F3981C9" w:rsidR="00CA0BF1" w:rsidRPr="00CA0BF1" w:rsidRDefault="00CA0BF1" w:rsidP="00976A1B">
      <w:pPr>
        <w:pStyle w:val="ListParagraph"/>
        <w:spacing w:after="160"/>
        <w:ind w:left="1440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CA0BF1">
        <w:rPr>
          <w:rFonts w:ascii="Aptos" w:eastAsia="Aptos" w:hAnsi="Aptos" w:cs="Aptos"/>
        </w:rPr>
        <w:t>3</w:t>
      </w:r>
      <w:proofErr w:type="gramStart"/>
      <w:r w:rsidRPr="00CA0BF1">
        <w:rPr>
          <w:rFonts w:ascii="Aptos" w:eastAsia="Aptos" w:hAnsi="Aptos" w:cs="Aptos"/>
        </w:rPr>
        <w:t>a.search</w:t>
      </w:r>
      <w:proofErr w:type="gramEnd"/>
      <w:r w:rsidRPr="00CA0BF1">
        <w:rPr>
          <w:rFonts w:ascii="Aptos" w:eastAsia="Aptos" w:hAnsi="Aptos" w:cs="Aptos"/>
        </w:rPr>
        <w:t xml:space="preserve"> category not found.</w:t>
      </w:r>
    </w:p>
    <w:p w14:paraId="6CE80E4B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2EBD4F57" w14:textId="2063E9E1" w:rsidR="0030525A" w:rsidRDefault="00CA0BF1" w:rsidP="0084310D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</w:r>
      <w:r w:rsidRPr="00CA0BF1">
        <w:rPr>
          <w:rFonts w:ascii="Aptos" w:eastAsia="Aptos" w:hAnsi="Aptos" w:cs="Aptos"/>
        </w:rPr>
        <w:t>4</w:t>
      </w:r>
      <w:proofErr w:type="gramStart"/>
      <w:r w:rsidRPr="00CA0BF1">
        <w:rPr>
          <w:rFonts w:ascii="Aptos" w:eastAsia="Aptos" w:hAnsi="Aptos" w:cs="Aptos"/>
        </w:rPr>
        <w:t>a.registry</w:t>
      </w:r>
      <w:proofErr w:type="gramEnd"/>
      <w:r w:rsidRPr="00CA0BF1">
        <w:rPr>
          <w:rFonts w:ascii="Aptos" w:eastAsia="Aptos" w:hAnsi="Aptos" w:cs="Aptos"/>
        </w:rPr>
        <w:t xml:space="preserve"> unavailable.</w:t>
      </w:r>
    </w:p>
    <w:p w14:paraId="62B62384" w14:textId="77777777" w:rsidR="00E25CBE" w:rsidRPr="00E25CBE" w:rsidRDefault="00E25CBE" w:rsidP="00E25CBE">
      <w:pPr>
        <w:pStyle w:val="ListParagraph"/>
        <w:numPr>
          <w:ilvl w:val="0"/>
          <w:numId w:val="2"/>
        </w:numPr>
        <w:spacing w:after="160" w:line="278" w:lineRule="auto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</w:rPr>
        <w:tab/>
      </w:r>
      <w:r w:rsidRPr="00E25CBE">
        <w:rPr>
          <w:rFonts w:ascii="Aptos" w:eastAsia="Aptos" w:hAnsi="Aptos" w:cs="Aptos"/>
          <w:sz w:val="32"/>
          <w:szCs w:val="32"/>
        </w:rPr>
        <w:t xml:space="preserve">UC8 </w:t>
      </w:r>
      <w:r w:rsidRPr="00E25CBE">
        <w:rPr>
          <w:rFonts w:ascii="Aptos" w:eastAsia="Aptos" w:hAnsi="Aptos" w:cs="Aptos"/>
        </w:rPr>
        <w:t xml:space="preserve">(by </w:t>
      </w:r>
      <w:proofErr w:type="spellStart"/>
      <w:proofErr w:type="gramStart"/>
      <w:r w:rsidRPr="00E25CBE">
        <w:rPr>
          <w:rFonts w:ascii="Aptos" w:eastAsia="Aptos" w:hAnsi="Aptos" w:cs="Aptos"/>
        </w:rPr>
        <w:t>M.Faheem</w:t>
      </w:r>
      <w:proofErr w:type="spellEnd"/>
      <w:proofErr w:type="gramEnd"/>
      <w:r w:rsidRPr="00E25CBE">
        <w:rPr>
          <w:rFonts w:ascii="Aptos" w:eastAsia="Aptos" w:hAnsi="Aptos" w:cs="Aptos"/>
        </w:rPr>
        <w:t xml:space="preserve"> Khan)</w:t>
      </w:r>
    </w:p>
    <w:p w14:paraId="007D78B7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>Title:</w:t>
      </w:r>
      <w:r w:rsidRPr="00E25CBE">
        <w:rPr>
          <w:rFonts w:ascii="Aptos" w:eastAsia="Aptos" w:hAnsi="Aptos" w:cs="Aptos"/>
        </w:rPr>
        <w:t xml:space="preserve"> Process Payment</w:t>
      </w:r>
    </w:p>
    <w:p w14:paraId="688CBE5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Actor:</w:t>
      </w:r>
      <w:r w:rsidRPr="00E25CBE">
        <w:rPr>
          <w:rFonts w:ascii="Aptos" w:eastAsia="Aptos" w:hAnsi="Aptos" w:cs="Aptos"/>
        </w:rPr>
        <w:t xml:space="preserve"> Friend</w:t>
      </w:r>
    </w:p>
    <w:p w14:paraId="7A6E58AE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Stakeholders: </w:t>
      </w:r>
    </w:p>
    <w:p w14:paraId="764D1168" w14:textId="77777777" w:rsidR="00E25CBE" w:rsidRPr="00E25CBE" w:rsidRDefault="00E25CBE" w:rsidP="00E25CBE">
      <w:pPr>
        <w:numPr>
          <w:ilvl w:val="0"/>
          <w:numId w:val="34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Shop owner: Shop owner will </w:t>
      </w:r>
      <w:proofErr w:type="gramStart"/>
      <w:r w:rsidRPr="00E25CBE">
        <w:rPr>
          <w:rFonts w:ascii="Aptos" w:eastAsia="Aptos" w:hAnsi="Aptos" w:cs="Aptos"/>
        </w:rPr>
        <w:t>manage  payment</w:t>
      </w:r>
      <w:proofErr w:type="gramEnd"/>
      <w:r w:rsidRPr="00E25CBE">
        <w:rPr>
          <w:rFonts w:ascii="Aptos" w:eastAsia="Aptos" w:hAnsi="Aptos" w:cs="Aptos"/>
        </w:rPr>
        <w:t>.</w:t>
      </w:r>
    </w:p>
    <w:p w14:paraId="05A1A8EA" w14:textId="77777777" w:rsidR="00E25CBE" w:rsidRPr="00E25CBE" w:rsidRDefault="00E25CBE" w:rsidP="00E25CBE">
      <w:pPr>
        <w:numPr>
          <w:ilvl w:val="0"/>
          <w:numId w:val="34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Friend: Friend will buy items from list and give payment.</w:t>
      </w:r>
    </w:p>
    <w:p w14:paraId="25D9BC4D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Pre-conditions: </w:t>
      </w:r>
    </w:p>
    <w:p w14:paraId="2D199EA8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1.Friend must be registered.</w:t>
      </w:r>
    </w:p>
    <w:p w14:paraId="4AE84DDA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 xml:space="preserve">               2.Payment deadline has not passed.</w:t>
      </w:r>
    </w:p>
    <w:p w14:paraId="4CFF6E39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Post-conditions:</w:t>
      </w:r>
    </w:p>
    <w:p w14:paraId="7E346C3A" w14:textId="77777777" w:rsidR="00E25CBE" w:rsidRPr="00E25CBE" w:rsidRDefault="00E25CBE" w:rsidP="00E25CBE">
      <w:pPr>
        <w:numPr>
          <w:ilvl w:val="0"/>
          <w:numId w:val="3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Friend received confirmation message of payment.</w:t>
      </w:r>
    </w:p>
    <w:p w14:paraId="3C28E00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Special Requirements:</w:t>
      </w:r>
    </w:p>
    <w:p w14:paraId="07269F25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Via credit card.</w:t>
      </w:r>
    </w:p>
    <w:p w14:paraId="6FB40FED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Frequency of Occurrence:</w:t>
      </w:r>
    </w:p>
    <w:p w14:paraId="69D3EDDB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On regular basis.</w:t>
      </w:r>
    </w:p>
    <w:p w14:paraId="0258E705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Input:</w:t>
      </w:r>
    </w:p>
    <w:p w14:paraId="27A352FB" w14:textId="77777777" w:rsidR="00E25CBE" w:rsidRPr="00E25CBE" w:rsidRDefault="00E25CBE" w:rsidP="00E25CBE">
      <w:pPr>
        <w:numPr>
          <w:ilvl w:val="0"/>
          <w:numId w:val="37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User id.</w:t>
      </w:r>
    </w:p>
    <w:p w14:paraId="3FB32873" w14:textId="77777777" w:rsidR="00E25CBE" w:rsidRPr="00E25CBE" w:rsidRDefault="00E25CBE" w:rsidP="00E25CBE">
      <w:pPr>
        <w:numPr>
          <w:ilvl w:val="0"/>
          <w:numId w:val="37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Event id.</w:t>
      </w:r>
    </w:p>
    <w:p w14:paraId="57239646" w14:textId="77777777" w:rsidR="00E25CBE" w:rsidRPr="00E25CBE" w:rsidRDefault="00E25CBE" w:rsidP="00E25CBE">
      <w:pPr>
        <w:numPr>
          <w:ilvl w:val="0"/>
          <w:numId w:val="37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Card number.</w:t>
      </w:r>
    </w:p>
    <w:p w14:paraId="0B48D4BF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Output:</w:t>
      </w:r>
    </w:p>
    <w:p w14:paraId="04166AA6" w14:textId="77777777" w:rsidR="00E25CBE" w:rsidRPr="00E25CBE" w:rsidRDefault="00E25CBE" w:rsidP="00E25CBE">
      <w:pPr>
        <w:numPr>
          <w:ilvl w:val="0"/>
          <w:numId w:val="38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Transaction confirmation.</w:t>
      </w:r>
    </w:p>
    <w:p w14:paraId="6B060BD0" w14:textId="77777777" w:rsidR="00E25CBE" w:rsidRPr="00E25CBE" w:rsidRDefault="00E25CBE" w:rsidP="00E25CBE">
      <w:pPr>
        <w:numPr>
          <w:ilvl w:val="0"/>
          <w:numId w:val="38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lastRenderedPageBreak/>
        <w:t>Detailed payment receipt.</w:t>
      </w:r>
    </w:p>
    <w:p w14:paraId="62001C87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Main Success Scenario:</w:t>
      </w:r>
    </w:p>
    <w:p w14:paraId="39534B86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He selects payment option.</w:t>
      </w:r>
    </w:p>
    <w:p w14:paraId="4B851D69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The system will show enter card number option.</w:t>
      </w:r>
    </w:p>
    <w:p w14:paraId="4CC614CB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He enters the card number.</w:t>
      </w:r>
    </w:p>
    <w:p w14:paraId="66188CCE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The system will show enter pin.</w:t>
      </w:r>
    </w:p>
    <w:p w14:paraId="56DEAB9A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proofErr w:type="gramStart"/>
      <w:r w:rsidRPr="00E25CBE">
        <w:rPr>
          <w:rFonts w:ascii="Aptos" w:eastAsia="Aptos" w:hAnsi="Aptos" w:cs="Aptos"/>
        </w:rPr>
        <w:t>He  enters</w:t>
      </w:r>
      <w:proofErr w:type="gramEnd"/>
      <w:r w:rsidRPr="00E25CBE">
        <w:rPr>
          <w:rFonts w:ascii="Aptos" w:eastAsia="Aptos" w:hAnsi="Aptos" w:cs="Aptos"/>
        </w:rPr>
        <w:t xml:space="preserve"> the pin.</w:t>
      </w:r>
    </w:p>
    <w:p w14:paraId="376A1AF2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show total bill and confirm payment options.</w:t>
      </w:r>
    </w:p>
    <w:p w14:paraId="7C98943F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He selects confirm.</w:t>
      </w:r>
    </w:p>
    <w:p w14:paraId="047C2908" w14:textId="77777777" w:rsidR="00E25CBE" w:rsidRPr="00E25CBE" w:rsidRDefault="00E25CBE" w:rsidP="00E25CBE">
      <w:pPr>
        <w:numPr>
          <w:ilvl w:val="0"/>
          <w:numId w:val="36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The system will display successfully payment message.</w:t>
      </w:r>
    </w:p>
    <w:p w14:paraId="2A3EBA00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Alternate Scenario:</w:t>
      </w:r>
    </w:p>
    <w:p w14:paraId="43725E47" w14:textId="77777777" w:rsidR="00E25CBE" w:rsidRPr="00E25CBE" w:rsidRDefault="00E25CBE" w:rsidP="00E25CBE">
      <w:pPr>
        <w:spacing w:after="160" w:line="278" w:lineRule="auto"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                                            3a. He enters Invalid card number.</w:t>
      </w:r>
    </w:p>
    <w:p w14:paraId="1597A030" w14:textId="77777777" w:rsidR="00E25CBE" w:rsidRPr="00E25CBE" w:rsidRDefault="00E25CBE" w:rsidP="00E25CBE">
      <w:pPr>
        <w:spacing w:after="160" w:line="278" w:lineRule="auto"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                                            4a.  He enters Invalid pin.</w:t>
      </w:r>
    </w:p>
    <w:p w14:paraId="74E91578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Failed Scenario:</w:t>
      </w:r>
    </w:p>
    <w:p w14:paraId="2CE99A1A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              7</w:t>
      </w:r>
      <w:proofErr w:type="gramStart"/>
      <w:r w:rsidRPr="00E25CBE">
        <w:rPr>
          <w:rFonts w:ascii="Aptos" w:eastAsia="Aptos" w:hAnsi="Aptos" w:cs="Aptos"/>
          <w:sz w:val="28"/>
          <w:szCs w:val="28"/>
        </w:rPr>
        <w:t>a.</w:t>
      </w:r>
      <w:r w:rsidRPr="00E25CBE">
        <w:rPr>
          <w:rFonts w:ascii="Aptos" w:eastAsia="Aptos" w:hAnsi="Aptos" w:cs="Aptos"/>
        </w:rPr>
        <w:t>He</w:t>
      </w:r>
      <w:proofErr w:type="gramEnd"/>
      <w:r w:rsidRPr="00E25CBE">
        <w:rPr>
          <w:rFonts w:ascii="Aptos" w:eastAsia="Aptos" w:hAnsi="Aptos" w:cs="Aptos"/>
        </w:rPr>
        <w:t xml:space="preserve"> selects confirm but he has insufficient balance.</w:t>
      </w:r>
    </w:p>
    <w:p w14:paraId="18C99484" w14:textId="77777777" w:rsidR="00E25CBE" w:rsidRPr="00E25CBE" w:rsidRDefault="00E25CBE" w:rsidP="00E25CBE">
      <w:pPr>
        <w:spacing w:after="160" w:line="278" w:lineRule="auto"/>
        <w:rPr>
          <w:rFonts w:ascii="Aptos" w:eastAsia="Aptos" w:hAnsi="Aptos" w:cs="Aptos"/>
          <w:sz w:val="32"/>
          <w:szCs w:val="32"/>
        </w:rPr>
      </w:pPr>
    </w:p>
    <w:p w14:paraId="085340DB" w14:textId="77777777" w:rsidR="00E25CBE" w:rsidRPr="00E25CBE" w:rsidRDefault="00E25CBE" w:rsidP="00E25CBE">
      <w:pPr>
        <w:numPr>
          <w:ilvl w:val="0"/>
          <w:numId w:val="2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32"/>
          <w:szCs w:val="32"/>
        </w:rPr>
        <w:t>UC</w:t>
      </w:r>
      <w:proofErr w:type="gramStart"/>
      <w:r w:rsidRPr="00E25CBE">
        <w:rPr>
          <w:rFonts w:ascii="Aptos" w:eastAsia="Aptos" w:hAnsi="Aptos" w:cs="Aptos"/>
          <w:sz w:val="32"/>
          <w:szCs w:val="32"/>
        </w:rPr>
        <w:t xml:space="preserve">9 </w:t>
      </w:r>
      <w:r w:rsidRPr="00E25CBE">
        <w:rPr>
          <w:rFonts w:ascii="Aptos" w:eastAsia="Aptos" w:hAnsi="Aptos" w:cs="Aptos"/>
        </w:rPr>
        <w:t xml:space="preserve"> (</w:t>
      </w:r>
      <w:proofErr w:type="gramEnd"/>
      <w:r w:rsidRPr="00E25CBE">
        <w:rPr>
          <w:rFonts w:ascii="Aptos" w:eastAsia="Aptos" w:hAnsi="Aptos" w:cs="Aptos"/>
        </w:rPr>
        <w:t xml:space="preserve">by </w:t>
      </w:r>
      <w:proofErr w:type="spellStart"/>
      <w:r w:rsidRPr="00E25CBE">
        <w:rPr>
          <w:rFonts w:ascii="Aptos" w:eastAsia="Aptos" w:hAnsi="Aptos" w:cs="Aptos"/>
        </w:rPr>
        <w:t>M.Faheem</w:t>
      </w:r>
      <w:proofErr w:type="spellEnd"/>
      <w:r w:rsidRPr="00E25CBE">
        <w:rPr>
          <w:rFonts w:ascii="Aptos" w:eastAsia="Aptos" w:hAnsi="Aptos" w:cs="Aptos"/>
        </w:rPr>
        <w:t xml:space="preserve"> Khan)</w:t>
      </w:r>
    </w:p>
    <w:p w14:paraId="7CEBCE2C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Title:  </w:t>
      </w:r>
      <w:r w:rsidRPr="00E25CBE">
        <w:rPr>
          <w:rFonts w:ascii="Aptos" w:eastAsia="Aptos" w:hAnsi="Aptos" w:cs="Aptos"/>
        </w:rPr>
        <w:t>Modify selection</w:t>
      </w:r>
    </w:p>
    <w:p w14:paraId="7D516C29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Actor: </w:t>
      </w:r>
      <w:r w:rsidRPr="00E25CBE">
        <w:rPr>
          <w:rFonts w:ascii="Aptos" w:eastAsia="Aptos" w:hAnsi="Aptos" w:cs="Aptos"/>
        </w:rPr>
        <w:t>Friend</w:t>
      </w:r>
    </w:p>
    <w:p w14:paraId="37AF5C9A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Stakeholders:</w:t>
      </w:r>
    </w:p>
    <w:p w14:paraId="5D805596" w14:textId="77777777" w:rsidR="00E25CBE" w:rsidRPr="00E25CBE" w:rsidRDefault="00E25CBE" w:rsidP="00E25CBE">
      <w:pPr>
        <w:numPr>
          <w:ilvl w:val="0"/>
          <w:numId w:val="3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Friend: friend will make modifications in selected items.</w:t>
      </w:r>
    </w:p>
    <w:p w14:paraId="1F604CF0" w14:textId="77777777" w:rsidR="00E25CBE" w:rsidRPr="00E25CBE" w:rsidRDefault="00E25CBE" w:rsidP="00E25CBE">
      <w:pPr>
        <w:numPr>
          <w:ilvl w:val="0"/>
          <w:numId w:val="3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Registered person: Registered person will receive these gifts.</w:t>
      </w:r>
    </w:p>
    <w:p w14:paraId="4C7446D0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Pre-conditions:</w:t>
      </w:r>
    </w:p>
    <w:p w14:paraId="23CD792C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1.Friend must be login to the system.</w:t>
      </w:r>
    </w:p>
    <w:p w14:paraId="1CAE5E22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 xml:space="preserve">               2.Friend must have selected some </w:t>
      </w:r>
      <w:proofErr w:type="gramStart"/>
      <w:r w:rsidRPr="00E25CBE">
        <w:rPr>
          <w:rFonts w:ascii="Aptos" w:eastAsia="Aptos" w:hAnsi="Aptos" w:cs="Aptos"/>
        </w:rPr>
        <w:t>items .</w:t>
      </w:r>
      <w:proofErr w:type="gramEnd"/>
    </w:p>
    <w:p w14:paraId="685E0D5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Post-conditions:</w:t>
      </w:r>
    </w:p>
    <w:p w14:paraId="7B321439" w14:textId="77777777" w:rsidR="00E25CBE" w:rsidRPr="00E25CBE" w:rsidRDefault="00E25CBE" w:rsidP="00E25CBE">
      <w:pPr>
        <w:numPr>
          <w:ilvl w:val="0"/>
          <w:numId w:val="4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System </w:t>
      </w:r>
      <w:proofErr w:type="gramStart"/>
      <w:r w:rsidRPr="00E25CBE">
        <w:rPr>
          <w:rFonts w:ascii="Aptos" w:eastAsia="Aptos" w:hAnsi="Aptos" w:cs="Aptos"/>
        </w:rPr>
        <w:t>will  updates</w:t>
      </w:r>
      <w:proofErr w:type="gramEnd"/>
      <w:r w:rsidRPr="00E25CBE">
        <w:rPr>
          <w:rFonts w:ascii="Aptos" w:eastAsia="Aptos" w:hAnsi="Aptos" w:cs="Aptos"/>
        </w:rPr>
        <w:t xml:space="preserve"> the selected items of friend.</w:t>
      </w:r>
    </w:p>
    <w:p w14:paraId="4B3EBE3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Special Requirements:</w:t>
      </w:r>
    </w:p>
    <w:p w14:paraId="41138F28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None</w:t>
      </w:r>
    </w:p>
    <w:p w14:paraId="2667C93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Frequency of Occurrence:</w:t>
      </w:r>
    </w:p>
    <w:p w14:paraId="769E70EE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ab/>
      </w:r>
      <w:r w:rsidRPr="00E25CBE">
        <w:rPr>
          <w:rFonts w:ascii="Aptos" w:eastAsia="Aptos" w:hAnsi="Aptos" w:cs="Aptos"/>
        </w:rPr>
        <w:t>Depends on user.</w:t>
      </w:r>
    </w:p>
    <w:p w14:paraId="375F5EA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Input:</w:t>
      </w:r>
    </w:p>
    <w:p w14:paraId="60BE5693" w14:textId="77777777" w:rsidR="00E25CBE" w:rsidRPr="00E25CBE" w:rsidRDefault="00E25CBE" w:rsidP="00E25CBE">
      <w:pPr>
        <w:numPr>
          <w:ilvl w:val="0"/>
          <w:numId w:val="39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 item </w:t>
      </w:r>
      <w:proofErr w:type="gramStart"/>
      <w:r w:rsidRPr="00E25CBE">
        <w:rPr>
          <w:rFonts w:ascii="Aptos" w:eastAsia="Aptos" w:hAnsi="Aptos" w:cs="Aptos"/>
        </w:rPr>
        <w:t>id .</w:t>
      </w:r>
      <w:proofErr w:type="gramEnd"/>
    </w:p>
    <w:p w14:paraId="010C2A8F" w14:textId="77777777" w:rsidR="00E25CBE" w:rsidRPr="00E25CBE" w:rsidRDefault="00E25CBE" w:rsidP="00E25CBE">
      <w:pPr>
        <w:numPr>
          <w:ilvl w:val="0"/>
          <w:numId w:val="39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lastRenderedPageBreak/>
        <w:t>quantity.</w:t>
      </w:r>
    </w:p>
    <w:p w14:paraId="4AC96BAB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Output:</w:t>
      </w:r>
    </w:p>
    <w:p w14:paraId="2C34500C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              1.</w:t>
      </w:r>
      <w:r w:rsidRPr="00E25CBE">
        <w:rPr>
          <w:rFonts w:ascii="Aptos" w:eastAsia="Aptos" w:hAnsi="Aptos" w:cs="Aptos"/>
        </w:rPr>
        <w:t>Modified list.</w:t>
      </w:r>
    </w:p>
    <w:p w14:paraId="6DEFA1E4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</w:rPr>
        <w:t xml:space="preserve">                 2.Modification confirmation.</w:t>
      </w:r>
    </w:p>
    <w:p w14:paraId="1D229740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Main Success Scenario:</w:t>
      </w:r>
    </w:p>
    <w:p w14:paraId="5311299F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  <w:sz w:val="22"/>
          <w:szCs w:val="22"/>
        </w:rPr>
      </w:pPr>
      <w:r w:rsidRPr="00E25CBE">
        <w:rPr>
          <w:rFonts w:ascii="Aptos" w:eastAsia="Aptos" w:hAnsi="Aptos" w:cs="Aptos"/>
        </w:rPr>
        <w:t xml:space="preserve">He </w:t>
      </w:r>
      <w:proofErr w:type="gramStart"/>
      <w:r w:rsidRPr="00E25CBE">
        <w:rPr>
          <w:rFonts w:ascii="Aptos" w:eastAsia="Aptos" w:hAnsi="Aptos" w:cs="Aptos"/>
        </w:rPr>
        <w:t>selects  “</w:t>
      </w:r>
      <w:proofErr w:type="gramEnd"/>
      <w:r w:rsidRPr="00E25CBE">
        <w:rPr>
          <w:rFonts w:ascii="Aptos" w:eastAsia="Aptos" w:hAnsi="Aptos" w:cs="Aptos"/>
        </w:rPr>
        <w:t>Modifications” option.</w:t>
      </w:r>
    </w:p>
    <w:p w14:paraId="54769B84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show its selected items list.</w:t>
      </w:r>
    </w:p>
    <w:p w14:paraId="6539003A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He will </w:t>
      </w:r>
      <w:proofErr w:type="gramStart"/>
      <w:r w:rsidRPr="00E25CBE">
        <w:rPr>
          <w:rFonts w:ascii="Aptos" w:eastAsia="Aptos" w:hAnsi="Aptos" w:cs="Aptos"/>
        </w:rPr>
        <w:t>selects</w:t>
      </w:r>
      <w:proofErr w:type="gramEnd"/>
      <w:r w:rsidRPr="00E25CBE">
        <w:rPr>
          <w:rFonts w:ascii="Aptos" w:eastAsia="Aptos" w:hAnsi="Aptos" w:cs="Aptos"/>
        </w:rPr>
        <w:t xml:space="preserve"> particular item that will be modified.</w:t>
      </w:r>
    </w:p>
    <w:p w14:paraId="56CA92C7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show available items list.</w:t>
      </w:r>
    </w:p>
    <w:p w14:paraId="346DB0BD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proofErr w:type="gramStart"/>
      <w:r w:rsidRPr="00E25CBE">
        <w:rPr>
          <w:rFonts w:ascii="Aptos" w:eastAsia="Aptos" w:hAnsi="Aptos" w:cs="Aptos"/>
        </w:rPr>
        <w:t>He  selects</w:t>
      </w:r>
      <w:proofErr w:type="gramEnd"/>
      <w:r w:rsidRPr="00E25CBE">
        <w:rPr>
          <w:rFonts w:ascii="Aptos" w:eastAsia="Aptos" w:hAnsi="Aptos" w:cs="Aptos"/>
        </w:rPr>
        <w:t xml:space="preserve"> item and enter quantity.</w:t>
      </w:r>
    </w:p>
    <w:p w14:paraId="6F221155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ask for confirmation.</w:t>
      </w:r>
    </w:p>
    <w:p w14:paraId="08FFDF72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He confirms the modifications.</w:t>
      </w:r>
    </w:p>
    <w:p w14:paraId="5B2BCBBD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System will show “ok” option.</w:t>
      </w:r>
    </w:p>
    <w:p w14:paraId="3A33FBC2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 xml:space="preserve">He will </w:t>
      </w:r>
      <w:proofErr w:type="gramStart"/>
      <w:r w:rsidRPr="00E25CBE">
        <w:rPr>
          <w:rFonts w:ascii="Aptos" w:eastAsia="Aptos" w:hAnsi="Aptos" w:cs="Aptos"/>
        </w:rPr>
        <w:t>selects</w:t>
      </w:r>
      <w:proofErr w:type="gramEnd"/>
      <w:r w:rsidRPr="00E25CBE">
        <w:rPr>
          <w:rFonts w:ascii="Aptos" w:eastAsia="Aptos" w:hAnsi="Aptos" w:cs="Aptos"/>
        </w:rPr>
        <w:t xml:space="preserve"> “ok” option.</w:t>
      </w:r>
    </w:p>
    <w:p w14:paraId="774E231B" w14:textId="77777777" w:rsidR="00E25CBE" w:rsidRPr="00E25CBE" w:rsidRDefault="00E25CBE" w:rsidP="00E25CBE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The system will show “done” message.</w:t>
      </w:r>
    </w:p>
    <w:p w14:paraId="0BA5B6A7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Alternate Scenario:</w:t>
      </w:r>
    </w:p>
    <w:p w14:paraId="6F5CD13F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  <w:sz w:val="28"/>
          <w:szCs w:val="28"/>
        </w:rPr>
        <w:t xml:space="preserve">            5a. </w:t>
      </w:r>
      <w:r w:rsidRPr="00E25CBE">
        <w:rPr>
          <w:rFonts w:ascii="Aptos" w:eastAsia="Aptos" w:hAnsi="Aptos" w:cs="Aptos"/>
        </w:rPr>
        <w:t xml:space="preserve">He </w:t>
      </w:r>
      <w:proofErr w:type="gramStart"/>
      <w:r w:rsidRPr="00E25CBE">
        <w:rPr>
          <w:rFonts w:ascii="Aptos" w:eastAsia="Aptos" w:hAnsi="Aptos" w:cs="Aptos"/>
        </w:rPr>
        <w:t>enter</w:t>
      </w:r>
      <w:proofErr w:type="gramEnd"/>
      <w:r w:rsidRPr="00E25CBE">
        <w:rPr>
          <w:rFonts w:ascii="Aptos" w:eastAsia="Aptos" w:hAnsi="Aptos" w:cs="Aptos"/>
        </w:rPr>
        <w:t xml:space="preserve"> more quantity than available.</w:t>
      </w:r>
    </w:p>
    <w:p w14:paraId="56D4610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  <w:sz w:val="28"/>
          <w:szCs w:val="28"/>
        </w:rPr>
      </w:pPr>
      <w:r w:rsidRPr="00E25CBE">
        <w:rPr>
          <w:rFonts w:ascii="Aptos" w:eastAsia="Aptos" w:hAnsi="Aptos" w:cs="Aptos"/>
          <w:sz w:val="28"/>
          <w:szCs w:val="28"/>
        </w:rPr>
        <w:t>Failed Scenario:</w:t>
      </w:r>
    </w:p>
    <w:p w14:paraId="2C9A8523" w14:textId="77777777" w:rsidR="00E25CBE" w:rsidRPr="00E25CBE" w:rsidRDefault="00E25CBE" w:rsidP="00E25CBE">
      <w:pPr>
        <w:spacing w:after="160" w:line="278" w:lineRule="auto"/>
        <w:ind w:left="1440"/>
        <w:contextualSpacing/>
        <w:rPr>
          <w:rFonts w:ascii="Aptos" w:eastAsia="Aptos" w:hAnsi="Aptos" w:cs="Aptos"/>
        </w:rPr>
      </w:pPr>
      <w:r w:rsidRPr="00E25CBE">
        <w:rPr>
          <w:rFonts w:ascii="Aptos" w:eastAsia="Aptos" w:hAnsi="Aptos" w:cs="Aptos"/>
        </w:rPr>
        <w:t>NA</w:t>
      </w:r>
    </w:p>
    <w:p w14:paraId="7152CD3C" w14:textId="3EF24969" w:rsidR="00E25CBE" w:rsidRPr="00E25CBE" w:rsidRDefault="00E25CBE" w:rsidP="00E25CBE">
      <w:pPr>
        <w:spacing w:after="160"/>
        <w:rPr>
          <w:rFonts w:ascii="Aptos" w:eastAsia="Aptos" w:hAnsi="Aptos" w:cs="Aptos"/>
        </w:rPr>
      </w:pPr>
    </w:p>
    <w:p w14:paraId="2F998DE7" w14:textId="77777777" w:rsidR="0030525A" w:rsidRDefault="0030525A" w:rsidP="0030525A">
      <w:pPr>
        <w:pStyle w:val="ListParagraph"/>
        <w:ind w:left="2520"/>
        <w:rPr>
          <w:rFonts w:ascii="Aptos" w:eastAsia="Aptos" w:hAnsi="Aptos" w:cs="Aptos"/>
        </w:rPr>
      </w:pPr>
    </w:p>
    <w:p w14:paraId="7BF983AA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74E65FF6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1DEF96CC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32B7C5E2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5FB5A945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415BB1D6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37EA5354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0923FECF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39A53E92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2230C64F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09A92505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01AFC5F4" w14:textId="77777777" w:rsidR="00AF0A1A" w:rsidRDefault="00AF0A1A" w:rsidP="0030525A">
      <w:pPr>
        <w:pStyle w:val="ListParagraph"/>
        <w:ind w:left="2520"/>
        <w:rPr>
          <w:rFonts w:ascii="Aptos" w:eastAsia="Aptos" w:hAnsi="Aptos" w:cs="Aptos"/>
        </w:rPr>
      </w:pPr>
    </w:p>
    <w:p w14:paraId="30E5B3D5" w14:textId="2D09346C" w:rsidR="0030525A" w:rsidRDefault="008976F4" w:rsidP="0030525A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System Sequence Diagram</w:t>
      </w:r>
      <w:r w:rsidR="0030525A" w:rsidRPr="00584721">
        <w:rPr>
          <w:rFonts w:ascii="Aptos" w:eastAsia="Aptos" w:hAnsi="Aptos" w:cs="Aptos"/>
          <w:sz w:val="36"/>
          <w:szCs w:val="36"/>
        </w:rPr>
        <w:t>:</w:t>
      </w:r>
    </w:p>
    <w:p w14:paraId="5E14767C" w14:textId="6FA66802" w:rsidR="00AF0A1A" w:rsidRPr="00AF0A1A" w:rsidRDefault="00AF0A1A" w:rsidP="0030525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(By </w:t>
      </w:r>
      <w:proofErr w:type="spellStart"/>
      <w:r>
        <w:rPr>
          <w:rFonts w:ascii="Aptos" w:eastAsia="Aptos" w:hAnsi="Aptos" w:cs="Aptos"/>
        </w:rPr>
        <w:t>Ghufran</w:t>
      </w:r>
      <w:proofErr w:type="spellEnd"/>
      <w:r>
        <w:rPr>
          <w:rFonts w:ascii="Aptos" w:eastAsia="Aptos" w:hAnsi="Aptos" w:cs="Aptos"/>
        </w:rPr>
        <w:t xml:space="preserve"> Mahmood)</w:t>
      </w:r>
    </w:p>
    <w:p w14:paraId="0CBB0EC2" w14:textId="544A9889" w:rsidR="009D403C" w:rsidRDefault="009D403C" w:rsidP="0030525A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noProof/>
          <w:sz w:val="36"/>
          <w:szCs w:val="36"/>
        </w:rPr>
        <w:drawing>
          <wp:inline distT="0" distB="0" distL="0" distR="0" wp14:anchorId="4CCA99D5" wp14:editId="7A0417BA">
            <wp:extent cx="6561455" cy="5248275"/>
            <wp:effectExtent l="0" t="0" r="0" b="9525"/>
            <wp:docPr id="1280194424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4424" name="Picture 1" descr="A screenshot of a log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27" cy="5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2E9B" w14:textId="77777777" w:rsidR="00AF0A1A" w:rsidRDefault="00AF0A1A" w:rsidP="0030525A">
      <w:pPr>
        <w:rPr>
          <w:rFonts w:ascii="Aptos" w:eastAsia="Aptos" w:hAnsi="Aptos" w:cs="Aptos"/>
        </w:rPr>
      </w:pPr>
    </w:p>
    <w:p w14:paraId="496C354F" w14:textId="77777777" w:rsidR="00AF0A1A" w:rsidRDefault="00AF0A1A" w:rsidP="0030525A">
      <w:pPr>
        <w:rPr>
          <w:rFonts w:ascii="Aptos" w:eastAsia="Aptos" w:hAnsi="Aptos" w:cs="Aptos"/>
        </w:rPr>
      </w:pPr>
    </w:p>
    <w:p w14:paraId="348907B0" w14:textId="77777777" w:rsidR="00AF0A1A" w:rsidRDefault="00AF0A1A" w:rsidP="0030525A">
      <w:pPr>
        <w:rPr>
          <w:rFonts w:ascii="Aptos" w:eastAsia="Aptos" w:hAnsi="Aptos" w:cs="Aptos"/>
        </w:rPr>
      </w:pPr>
    </w:p>
    <w:p w14:paraId="6E8AAD7D" w14:textId="77777777" w:rsidR="00AF0A1A" w:rsidRDefault="00AF0A1A" w:rsidP="0030525A">
      <w:pPr>
        <w:rPr>
          <w:rFonts w:ascii="Aptos" w:eastAsia="Aptos" w:hAnsi="Aptos" w:cs="Aptos"/>
        </w:rPr>
      </w:pPr>
    </w:p>
    <w:p w14:paraId="66EEEC0F" w14:textId="77777777" w:rsidR="00AF0A1A" w:rsidRDefault="00AF0A1A" w:rsidP="0030525A">
      <w:pPr>
        <w:rPr>
          <w:rFonts w:ascii="Aptos" w:eastAsia="Aptos" w:hAnsi="Aptos" w:cs="Aptos"/>
        </w:rPr>
      </w:pPr>
    </w:p>
    <w:p w14:paraId="7730AED8" w14:textId="592E7943" w:rsidR="0030525A" w:rsidRDefault="00AF0A1A" w:rsidP="0030525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(By Aftab)</w:t>
      </w:r>
    </w:p>
    <w:p w14:paraId="1B86B816" w14:textId="2C60D181" w:rsidR="00AF0A1A" w:rsidRPr="00AF0A1A" w:rsidRDefault="00AF0A1A" w:rsidP="0030525A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19521EDA" wp14:editId="6485308D">
            <wp:extent cx="6479362" cy="4762500"/>
            <wp:effectExtent l="0" t="0" r="0" b="0"/>
            <wp:docPr id="9726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2786" name="Picture 972652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79" cy="47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7A5A" w14:textId="77777777" w:rsidR="00D67F4E" w:rsidRDefault="00D67F4E"/>
    <w:p w14:paraId="14C87E2D" w14:textId="77777777" w:rsidR="00AF0A1A" w:rsidRDefault="00AF0A1A"/>
    <w:p w14:paraId="2B42B909" w14:textId="77777777" w:rsidR="00AF0A1A" w:rsidRDefault="00AF0A1A"/>
    <w:p w14:paraId="482BF53A" w14:textId="77777777" w:rsidR="00AF0A1A" w:rsidRDefault="00AF0A1A"/>
    <w:p w14:paraId="0FF9E344" w14:textId="77777777" w:rsidR="00AF0A1A" w:rsidRDefault="00AF0A1A"/>
    <w:p w14:paraId="3D1244DE" w14:textId="77777777" w:rsidR="00AF0A1A" w:rsidRDefault="00AF0A1A"/>
    <w:p w14:paraId="7C563FC5" w14:textId="77777777" w:rsidR="00AF0A1A" w:rsidRDefault="00AF0A1A"/>
    <w:p w14:paraId="51D2A25E" w14:textId="77777777" w:rsidR="00AF0A1A" w:rsidRDefault="00AF0A1A"/>
    <w:p w14:paraId="6BFEB5DA" w14:textId="25935060" w:rsidR="008C223F" w:rsidRDefault="00AF0A1A">
      <w:r>
        <w:lastRenderedPageBreak/>
        <w:t>(By Faheem Khan)</w:t>
      </w:r>
    </w:p>
    <w:p w14:paraId="77C53DA9" w14:textId="7455B41A" w:rsidR="00AF0A1A" w:rsidRDefault="00AF0A1A">
      <w:r>
        <w:rPr>
          <w:noProof/>
        </w:rPr>
        <w:drawing>
          <wp:inline distT="0" distB="0" distL="0" distR="0" wp14:anchorId="14803F3E" wp14:editId="5A34FB8E">
            <wp:extent cx="6537623" cy="5227320"/>
            <wp:effectExtent l="0" t="0" r="0" b="0"/>
            <wp:docPr id="119298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627" name="Picture 1192987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82" cy="52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23B8" w14:textId="77777777" w:rsidR="008C223F" w:rsidRDefault="008C223F"/>
    <w:p w14:paraId="425E843F" w14:textId="77777777" w:rsidR="008C223F" w:rsidRDefault="008C223F"/>
    <w:p w14:paraId="1EA8511C" w14:textId="77777777" w:rsidR="008C223F" w:rsidRDefault="008C223F"/>
    <w:p w14:paraId="39F31CAE" w14:textId="77777777" w:rsidR="008C223F" w:rsidRDefault="008C223F"/>
    <w:p w14:paraId="1EE259EA" w14:textId="77777777" w:rsidR="008C223F" w:rsidRDefault="008C223F"/>
    <w:p w14:paraId="5765A00B" w14:textId="77777777" w:rsidR="008C223F" w:rsidRDefault="008C223F"/>
    <w:p w14:paraId="0AA2B688" w14:textId="77777777" w:rsidR="008C223F" w:rsidRDefault="008C223F"/>
    <w:p w14:paraId="2349D9C7" w14:textId="46629A72" w:rsidR="008C223F" w:rsidRDefault="008C223F">
      <w:pPr>
        <w:rPr>
          <w:sz w:val="36"/>
          <w:szCs w:val="36"/>
        </w:rPr>
      </w:pPr>
      <w:r w:rsidRPr="008C223F">
        <w:rPr>
          <w:sz w:val="36"/>
          <w:szCs w:val="36"/>
        </w:rPr>
        <w:lastRenderedPageBreak/>
        <w:t>Domain Model</w:t>
      </w:r>
      <w:r>
        <w:rPr>
          <w:sz w:val="36"/>
          <w:szCs w:val="36"/>
        </w:rPr>
        <w:t>:</w:t>
      </w:r>
    </w:p>
    <w:p w14:paraId="590C4920" w14:textId="09AED3BC" w:rsidR="008C223F" w:rsidRDefault="008C223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FD7A7D" wp14:editId="5372010F">
            <wp:extent cx="6568440" cy="5523802"/>
            <wp:effectExtent l="0" t="0" r="3810" b="1270"/>
            <wp:docPr id="122879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4940" name="Picture 12287949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55" cy="55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8B74" w14:textId="77777777" w:rsidR="008C223F" w:rsidRDefault="008C223F">
      <w:pPr>
        <w:rPr>
          <w:sz w:val="36"/>
          <w:szCs w:val="36"/>
        </w:rPr>
      </w:pPr>
    </w:p>
    <w:p w14:paraId="2E3C5A22" w14:textId="77777777" w:rsidR="008C223F" w:rsidRDefault="008C223F">
      <w:pPr>
        <w:rPr>
          <w:sz w:val="36"/>
          <w:szCs w:val="36"/>
        </w:rPr>
      </w:pPr>
    </w:p>
    <w:p w14:paraId="1C094119" w14:textId="77777777" w:rsidR="008C223F" w:rsidRDefault="008C223F">
      <w:pPr>
        <w:rPr>
          <w:sz w:val="36"/>
          <w:szCs w:val="36"/>
        </w:rPr>
      </w:pPr>
    </w:p>
    <w:p w14:paraId="3842F2E1" w14:textId="77777777" w:rsidR="008C223F" w:rsidRDefault="008C223F">
      <w:pPr>
        <w:rPr>
          <w:sz w:val="36"/>
          <w:szCs w:val="36"/>
        </w:rPr>
      </w:pPr>
    </w:p>
    <w:p w14:paraId="0CF8A0FE" w14:textId="7B170D91" w:rsidR="008C223F" w:rsidRDefault="008C22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463"/>
        <w:gridCol w:w="1125"/>
        <w:gridCol w:w="1760"/>
        <w:gridCol w:w="892"/>
        <w:gridCol w:w="2716"/>
      </w:tblGrid>
      <w:tr w:rsidR="008C223F" w14:paraId="44477B92" w14:textId="77777777" w:rsidTr="00CD22F9">
        <w:tc>
          <w:tcPr>
            <w:tcW w:w="0" w:type="auto"/>
            <w:shd w:val="clear" w:color="auto" w:fill="EEECE1" w:themeFill="background2"/>
          </w:tcPr>
          <w:p w14:paraId="5F6FC54E" w14:textId="77777777" w:rsidR="008C223F" w:rsidRPr="003205FC" w:rsidRDefault="008C223F" w:rsidP="00CD22F9">
            <w:pPr>
              <w:spacing w:before="240"/>
              <w:rPr>
                <w:b/>
                <w:bCs/>
              </w:rPr>
            </w:pPr>
            <w:r w:rsidRPr="003205FC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EEECE1" w:themeFill="background2"/>
          </w:tcPr>
          <w:p w14:paraId="5DF1383F" w14:textId="77777777" w:rsidR="008C223F" w:rsidRPr="002C2C7D" w:rsidRDefault="008C223F" w:rsidP="00CD22F9">
            <w:pPr>
              <w:spacing w:before="240"/>
              <w:rPr>
                <w:b/>
                <w:bCs/>
              </w:rPr>
            </w:pPr>
            <w:r w:rsidRPr="002C2C7D">
              <w:rPr>
                <w:b/>
                <w:bCs/>
              </w:rPr>
              <w:t>Alias</w:t>
            </w:r>
          </w:p>
        </w:tc>
        <w:tc>
          <w:tcPr>
            <w:tcW w:w="0" w:type="auto"/>
            <w:shd w:val="clear" w:color="auto" w:fill="EEECE1" w:themeFill="background2"/>
          </w:tcPr>
          <w:p w14:paraId="0A07ACD8" w14:textId="77777777" w:rsidR="008C223F" w:rsidRPr="002C2C7D" w:rsidRDefault="008C223F" w:rsidP="00CD22F9">
            <w:pPr>
              <w:spacing w:before="240"/>
              <w:rPr>
                <w:b/>
                <w:bCs/>
              </w:rPr>
            </w:pPr>
            <w:r w:rsidRPr="002C2C7D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EEECE1" w:themeFill="background2"/>
          </w:tcPr>
          <w:p w14:paraId="637E99C8" w14:textId="77777777" w:rsidR="008C223F" w:rsidRPr="002C2C7D" w:rsidRDefault="008C223F" w:rsidP="00CD22F9">
            <w:pPr>
              <w:spacing w:before="240"/>
              <w:rPr>
                <w:b/>
                <w:bCs/>
              </w:rPr>
            </w:pPr>
            <w:r w:rsidRPr="002C2C7D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EEECE1" w:themeFill="background2"/>
          </w:tcPr>
          <w:p w14:paraId="0ADE7A28" w14:textId="77777777" w:rsidR="008C223F" w:rsidRPr="002C2C7D" w:rsidRDefault="008C223F" w:rsidP="00CD22F9">
            <w:pPr>
              <w:spacing w:before="240"/>
              <w:rPr>
                <w:b/>
                <w:bCs/>
              </w:rPr>
            </w:pPr>
            <w:r w:rsidRPr="002C2C7D">
              <w:rPr>
                <w:b/>
                <w:bCs/>
              </w:rPr>
              <w:t>Length</w:t>
            </w:r>
          </w:p>
        </w:tc>
        <w:tc>
          <w:tcPr>
            <w:tcW w:w="0" w:type="auto"/>
            <w:shd w:val="clear" w:color="auto" w:fill="EEECE1" w:themeFill="background2"/>
          </w:tcPr>
          <w:p w14:paraId="1401049C" w14:textId="77777777" w:rsidR="008C223F" w:rsidRPr="002C2C7D" w:rsidRDefault="008C223F" w:rsidP="00CD22F9">
            <w:pPr>
              <w:spacing w:before="240"/>
              <w:rPr>
                <w:b/>
                <w:bCs/>
              </w:rPr>
            </w:pPr>
            <w:r w:rsidRPr="002C2C7D">
              <w:rPr>
                <w:b/>
                <w:bCs/>
              </w:rPr>
              <w:t>Constraint</w:t>
            </w:r>
          </w:p>
        </w:tc>
      </w:tr>
      <w:tr w:rsidR="008C223F" w14:paraId="10A97D94" w14:textId="77777777" w:rsidTr="00CD22F9">
        <w:tc>
          <w:tcPr>
            <w:tcW w:w="0" w:type="auto"/>
          </w:tcPr>
          <w:p w14:paraId="055C6144" w14:textId="77777777" w:rsidR="008C223F" w:rsidRDefault="008C223F" w:rsidP="00CD22F9">
            <w:pPr>
              <w:spacing w:before="240"/>
            </w:pPr>
            <w:r>
              <w:t>Account</w:t>
            </w:r>
          </w:p>
        </w:tc>
        <w:tc>
          <w:tcPr>
            <w:tcW w:w="0" w:type="auto"/>
          </w:tcPr>
          <w:p w14:paraId="440C1D48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1FCC3A1C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78DE0DAC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79BF86F4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43A92811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12D7340B" w14:textId="77777777" w:rsidTr="00CD22F9">
        <w:tc>
          <w:tcPr>
            <w:tcW w:w="0" w:type="auto"/>
          </w:tcPr>
          <w:p w14:paraId="51436211" w14:textId="77777777" w:rsidR="008C223F" w:rsidRDefault="008C223F" w:rsidP="00CD22F9">
            <w:pPr>
              <w:spacing w:before="240"/>
            </w:pPr>
            <w:r>
              <w:t>Amount</w:t>
            </w:r>
          </w:p>
        </w:tc>
        <w:tc>
          <w:tcPr>
            <w:tcW w:w="0" w:type="auto"/>
          </w:tcPr>
          <w:p w14:paraId="21161512" w14:textId="77777777" w:rsidR="008C223F" w:rsidRDefault="008C223F" w:rsidP="00CD22F9">
            <w:pPr>
              <w:spacing w:before="240"/>
            </w:pPr>
            <w:r>
              <w:t>Total, sub-total, price</w:t>
            </w:r>
          </w:p>
        </w:tc>
        <w:tc>
          <w:tcPr>
            <w:tcW w:w="0" w:type="auto"/>
          </w:tcPr>
          <w:p w14:paraId="673326C8" w14:textId="77777777" w:rsidR="008C223F" w:rsidRDefault="008C223F" w:rsidP="00CD22F9">
            <w:pPr>
              <w:spacing w:before="240"/>
            </w:pPr>
            <w:r>
              <w:t>Decimal</w:t>
            </w:r>
          </w:p>
        </w:tc>
        <w:tc>
          <w:tcPr>
            <w:tcW w:w="0" w:type="auto"/>
          </w:tcPr>
          <w:p w14:paraId="3063BF4B" w14:textId="77777777" w:rsidR="008C223F" w:rsidRDefault="008C223F" w:rsidP="00CD22F9">
            <w:pPr>
              <w:spacing w:before="240"/>
            </w:pPr>
            <w:r>
              <w:t>Price of item, total</w:t>
            </w:r>
          </w:p>
        </w:tc>
        <w:tc>
          <w:tcPr>
            <w:tcW w:w="0" w:type="auto"/>
          </w:tcPr>
          <w:p w14:paraId="7DAE64A7" w14:textId="77777777" w:rsidR="008C223F" w:rsidRDefault="008C223F" w:rsidP="00CD22F9">
            <w:pPr>
              <w:spacing w:before="240"/>
            </w:pPr>
            <w:r>
              <w:t>(8.2)</w:t>
            </w:r>
          </w:p>
        </w:tc>
        <w:tc>
          <w:tcPr>
            <w:tcW w:w="0" w:type="auto"/>
          </w:tcPr>
          <w:p w14:paraId="265854A7" w14:textId="77777777" w:rsidR="008C223F" w:rsidRDefault="008C223F" w:rsidP="00CD22F9">
            <w:pPr>
              <w:spacing w:before="240"/>
            </w:pPr>
            <w:r>
              <w:t>0.00 to 99999999.99</w:t>
            </w:r>
          </w:p>
        </w:tc>
      </w:tr>
      <w:tr w:rsidR="008C223F" w14:paraId="1CE461CB" w14:textId="77777777" w:rsidTr="00CD22F9">
        <w:tc>
          <w:tcPr>
            <w:tcW w:w="0" w:type="auto"/>
          </w:tcPr>
          <w:p w14:paraId="64F43920" w14:textId="77777777" w:rsidR="008C223F" w:rsidRDefault="008C223F" w:rsidP="00CD22F9">
            <w:pPr>
              <w:spacing w:before="240"/>
            </w:pPr>
            <w:r>
              <w:t>Deadline</w:t>
            </w:r>
          </w:p>
        </w:tc>
        <w:tc>
          <w:tcPr>
            <w:tcW w:w="0" w:type="auto"/>
          </w:tcPr>
          <w:p w14:paraId="08406422" w14:textId="77777777" w:rsidR="008C223F" w:rsidRDefault="008C223F" w:rsidP="00CD22F9">
            <w:pPr>
              <w:spacing w:before="240"/>
            </w:pPr>
            <w:r>
              <w:t>Date</w:t>
            </w:r>
          </w:p>
        </w:tc>
        <w:tc>
          <w:tcPr>
            <w:tcW w:w="0" w:type="auto"/>
          </w:tcPr>
          <w:p w14:paraId="294E2839" w14:textId="77777777" w:rsidR="008C223F" w:rsidRDefault="008C223F" w:rsidP="00CD22F9">
            <w:pPr>
              <w:spacing w:before="240"/>
            </w:pPr>
            <w:r>
              <w:t>Date</w:t>
            </w:r>
          </w:p>
        </w:tc>
        <w:tc>
          <w:tcPr>
            <w:tcW w:w="0" w:type="auto"/>
          </w:tcPr>
          <w:p w14:paraId="3669CB34" w14:textId="77777777" w:rsidR="008C223F" w:rsidRDefault="008C223F" w:rsidP="00CD22F9">
            <w:pPr>
              <w:spacing w:before="240"/>
            </w:pPr>
            <w:r>
              <w:t>Represent date and time</w:t>
            </w:r>
          </w:p>
        </w:tc>
        <w:tc>
          <w:tcPr>
            <w:tcW w:w="0" w:type="auto"/>
          </w:tcPr>
          <w:p w14:paraId="13A56216" w14:textId="77777777" w:rsidR="008C223F" w:rsidRDefault="008C223F" w:rsidP="00CD22F9">
            <w:pPr>
              <w:spacing w:before="240"/>
            </w:pPr>
            <w:r>
              <w:t>11</w:t>
            </w:r>
          </w:p>
        </w:tc>
        <w:tc>
          <w:tcPr>
            <w:tcW w:w="0" w:type="auto"/>
          </w:tcPr>
          <w:p w14:paraId="4AB09173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6C3CA354" w14:textId="77777777" w:rsidTr="00CD22F9">
        <w:tc>
          <w:tcPr>
            <w:tcW w:w="0" w:type="auto"/>
          </w:tcPr>
          <w:p w14:paraId="00887567" w14:textId="77777777" w:rsidR="008C223F" w:rsidRDefault="008C223F" w:rsidP="00CD22F9">
            <w:pPr>
              <w:spacing w:before="240"/>
            </w:pPr>
            <w:r>
              <w:t>Description</w:t>
            </w:r>
          </w:p>
        </w:tc>
        <w:tc>
          <w:tcPr>
            <w:tcW w:w="0" w:type="auto"/>
          </w:tcPr>
          <w:p w14:paraId="0E0C9CEE" w14:textId="77777777" w:rsidR="008C223F" w:rsidRDefault="008C223F" w:rsidP="00CD22F9">
            <w:pPr>
              <w:spacing w:before="240"/>
            </w:pPr>
            <w:r>
              <w:t>Details</w:t>
            </w:r>
          </w:p>
        </w:tc>
        <w:tc>
          <w:tcPr>
            <w:tcW w:w="0" w:type="auto"/>
          </w:tcPr>
          <w:p w14:paraId="14ED05E5" w14:textId="77777777" w:rsidR="008C223F" w:rsidRDefault="008C223F" w:rsidP="00CD22F9">
            <w:pPr>
              <w:spacing w:before="240"/>
            </w:pPr>
            <w:r>
              <w:t>String</w:t>
            </w:r>
          </w:p>
        </w:tc>
        <w:tc>
          <w:tcPr>
            <w:tcW w:w="0" w:type="auto"/>
          </w:tcPr>
          <w:p w14:paraId="6407E058" w14:textId="77777777" w:rsidR="008C223F" w:rsidRDefault="008C223F" w:rsidP="00CD22F9">
            <w:pPr>
              <w:spacing w:before="240"/>
            </w:pPr>
            <w:r>
              <w:t>Details of entity</w:t>
            </w:r>
          </w:p>
        </w:tc>
        <w:tc>
          <w:tcPr>
            <w:tcW w:w="0" w:type="auto"/>
          </w:tcPr>
          <w:p w14:paraId="1D36705E" w14:textId="77777777" w:rsidR="008C223F" w:rsidRDefault="008C223F" w:rsidP="00CD22F9">
            <w:pPr>
              <w:spacing w:before="240"/>
            </w:pPr>
            <w:r>
              <w:t>255</w:t>
            </w:r>
          </w:p>
        </w:tc>
        <w:tc>
          <w:tcPr>
            <w:tcW w:w="0" w:type="auto"/>
          </w:tcPr>
          <w:p w14:paraId="4C818098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3C536618" w14:textId="77777777" w:rsidTr="00CD22F9">
        <w:tc>
          <w:tcPr>
            <w:tcW w:w="0" w:type="auto"/>
          </w:tcPr>
          <w:p w14:paraId="6D52BE94" w14:textId="77777777" w:rsidR="008C223F" w:rsidRDefault="008C223F" w:rsidP="00CD22F9">
            <w:pPr>
              <w:spacing w:before="240"/>
            </w:pPr>
            <w:r>
              <w:t>Email</w:t>
            </w:r>
          </w:p>
        </w:tc>
        <w:tc>
          <w:tcPr>
            <w:tcW w:w="0" w:type="auto"/>
          </w:tcPr>
          <w:p w14:paraId="1A6637B8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5E743C5F" w14:textId="77777777" w:rsidR="008C223F" w:rsidRDefault="008C223F" w:rsidP="00CD22F9">
            <w:pPr>
              <w:spacing w:before="240"/>
            </w:pPr>
            <w:r>
              <w:t>String</w:t>
            </w:r>
          </w:p>
        </w:tc>
        <w:tc>
          <w:tcPr>
            <w:tcW w:w="0" w:type="auto"/>
          </w:tcPr>
          <w:p w14:paraId="2C3D00FF" w14:textId="77777777" w:rsidR="008C223F" w:rsidRDefault="008C223F" w:rsidP="00CD22F9">
            <w:pPr>
              <w:spacing w:before="240"/>
            </w:pPr>
            <w:r>
              <w:t>Use for account registration</w:t>
            </w:r>
          </w:p>
        </w:tc>
        <w:tc>
          <w:tcPr>
            <w:tcW w:w="0" w:type="auto"/>
          </w:tcPr>
          <w:p w14:paraId="3B5C1379" w14:textId="77777777" w:rsidR="008C223F" w:rsidRDefault="008C223F" w:rsidP="00CD22F9">
            <w:pPr>
              <w:spacing w:before="240"/>
            </w:pPr>
            <w:r>
              <w:t>30</w:t>
            </w:r>
          </w:p>
        </w:tc>
        <w:tc>
          <w:tcPr>
            <w:tcW w:w="0" w:type="auto"/>
          </w:tcPr>
          <w:p w14:paraId="5663E4D1" w14:textId="77777777" w:rsidR="008C223F" w:rsidRDefault="008C223F" w:rsidP="00CD22F9">
            <w:pPr>
              <w:spacing w:before="240"/>
            </w:pPr>
            <w:r>
              <w:t xml:space="preserve">Contains </w:t>
            </w:r>
            <w:proofErr w:type="gramStart"/>
            <w:r>
              <w:t>@,(</w:t>
            </w:r>
            <w:proofErr w:type="gramEnd"/>
            <w:r>
              <w:t>gmail),(.com,.org)</w:t>
            </w:r>
          </w:p>
        </w:tc>
      </w:tr>
      <w:tr w:rsidR="008C223F" w14:paraId="3B6D57AD" w14:textId="77777777" w:rsidTr="00CD22F9">
        <w:tc>
          <w:tcPr>
            <w:tcW w:w="0" w:type="auto"/>
          </w:tcPr>
          <w:p w14:paraId="66807F0F" w14:textId="77777777" w:rsidR="008C223F" w:rsidRDefault="008C223F" w:rsidP="00CD22F9">
            <w:pPr>
              <w:spacing w:before="240"/>
            </w:pPr>
            <w:r>
              <w:t>Event</w:t>
            </w:r>
          </w:p>
        </w:tc>
        <w:tc>
          <w:tcPr>
            <w:tcW w:w="0" w:type="auto"/>
          </w:tcPr>
          <w:p w14:paraId="6A974235" w14:textId="77777777" w:rsidR="008C223F" w:rsidRDefault="008C223F" w:rsidP="00CD22F9">
            <w:pPr>
              <w:spacing w:before="240"/>
            </w:pPr>
            <w:r>
              <w:t>Function</w:t>
            </w:r>
          </w:p>
        </w:tc>
        <w:tc>
          <w:tcPr>
            <w:tcW w:w="0" w:type="auto"/>
          </w:tcPr>
          <w:p w14:paraId="47D3CA56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23063257" w14:textId="77777777" w:rsidR="008C223F" w:rsidRDefault="008C223F" w:rsidP="00CD22F9">
            <w:pPr>
              <w:spacing w:before="240"/>
            </w:pPr>
            <w:r>
              <w:t xml:space="preserve">Represent details about the </w:t>
            </w:r>
            <w:proofErr w:type="gramStart"/>
            <w:r>
              <w:t>event( wedding</w:t>
            </w:r>
            <w:proofErr w:type="gramEnd"/>
            <w:r>
              <w:t>, birthday)</w:t>
            </w:r>
          </w:p>
        </w:tc>
        <w:tc>
          <w:tcPr>
            <w:tcW w:w="0" w:type="auto"/>
          </w:tcPr>
          <w:p w14:paraId="3FC5F910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28F0C344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286D6898" w14:textId="77777777" w:rsidTr="00CD22F9">
        <w:tc>
          <w:tcPr>
            <w:tcW w:w="0" w:type="auto"/>
          </w:tcPr>
          <w:p w14:paraId="6CC95266" w14:textId="77777777" w:rsidR="008C223F" w:rsidRDefault="008C223F" w:rsidP="00CD22F9">
            <w:pPr>
              <w:spacing w:before="240"/>
            </w:pPr>
            <w:r>
              <w:t>Friend</w:t>
            </w:r>
          </w:p>
        </w:tc>
        <w:tc>
          <w:tcPr>
            <w:tcW w:w="0" w:type="auto"/>
          </w:tcPr>
          <w:p w14:paraId="026B08FF" w14:textId="77777777" w:rsidR="008C223F" w:rsidRDefault="008C223F" w:rsidP="00CD22F9">
            <w:pPr>
              <w:spacing w:before="240"/>
            </w:pPr>
            <w:r>
              <w:t>User</w:t>
            </w:r>
          </w:p>
        </w:tc>
        <w:tc>
          <w:tcPr>
            <w:tcW w:w="0" w:type="auto"/>
          </w:tcPr>
          <w:p w14:paraId="5F44CE84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6DB37A6A" w14:textId="77777777" w:rsidR="008C223F" w:rsidRDefault="008C223F" w:rsidP="00CD22F9">
            <w:pPr>
              <w:spacing w:before="240"/>
            </w:pPr>
            <w:r>
              <w:t>User which will buy gifts</w:t>
            </w:r>
          </w:p>
        </w:tc>
        <w:tc>
          <w:tcPr>
            <w:tcW w:w="0" w:type="auto"/>
          </w:tcPr>
          <w:p w14:paraId="196C2AE6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65B66CBB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6C42EA41" w14:textId="77777777" w:rsidTr="00CD22F9">
        <w:tc>
          <w:tcPr>
            <w:tcW w:w="0" w:type="auto"/>
          </w:tcPr>
          <w:p w14:paraId="08525BF3" w14:textId="77777777" w:rsidR="008C223F" w:rsidRDefault="008C223F" w:rsidP="00CD22F9">
            <w:pPr>
              <w:spacing w:before="240"/>
            </w:pPr>
            <w:r>
              <w:t>Id</w:t>
            </w:r>
          </w:p>
        </w:tc>
        <w:tc>
          <w:tcPr>
            <w:tcW w:w="0" w:type="auto"/>
          </w:tcPr>
          <w:p w14:paraId="5A9E2CC0" w14:textId="77777777" w:rsidR="008C223F" w:rsidRDefault="008C223F" w:rsidP="00CD22F9">
            <w:pPr>
              <w:spacing w:before="240"/>
            </w:pPr>
            <w:r>
              <w:t>key</w:t>
            </w:r>
          </w:p>
        </w:tc>
        <w:tc>
          <w:tcPr>
            <w:tcW w:w="0" w:type="auto"/>
          </w:tcPr>
          <w:p w14:paraId="0127B9CA" w14:textId="77777777" w:rsidR="008C223F" w:rsidRDefault="008C223F" w:rsidP="00CD22F9">
            <w:pPr>
              <w:spacing w:before="240"/>
            </w:pPr>
            <w:r>
              <w:t>Integer</w:t>
            </w:r>
          </w:p>
        </w:tc>
        <w:tc>
          <w:tcPr>
            <w:tcW w:w="0" w:type="auto"/>
          </w:tcPr>
          <w:p w14:paraId="6C0F2D68" w14:textId="77777777" w:rsidR="008C223F" w:rsidRDefault="008C223F" w:rsidP="00CD22F9">
            <w:pPr>
              <w:spacing w:before="240"/>
            </w:pPr>
            <w:r>
              <w:t xml:space="preserve">Uniquely identify object </w:t>
            </w:r>
            <w:proofErr w:type="spellStart"/>
            <w:r>
              <w:t>through out</w:t>
            </w:r>
            <w:proofErr w:type="spellEnd"/>
            <w:r>
              <w:t xml:space="preserve"> the system</w:t>
            </w:r>
          </w:p>
        </w:tc>
        <w:tc>
          <w:tcPr>
            <w:tcW w:w="0" w:type="auto"/>
          </w:tcPr>
          <w:p w14:paraId="1D4DE360" w14:textId="77777777" w:rsidR="008C223F" w:rsidRDefault="008C223F" w:rsidP="00CD22F9">
            <w:pPr>
              <w:spacing w:before="240"/>
            </w:pPr>
            <w:r>
              <w:t>6</w:t>
            </w:r>
          </w:p>
        </w:tc>
        <w:tc>
          <w:tcPr>
            <w:tcW w:w="0" w:type="auto"/>
          </w:tcPr>
          <w:p w14:paraId="50188ACD" w14:textId="77777777" w:rsidR="008C223F" w:rsidRDefault="008C223F" w:rsidP="00CD22F9">
            <w:pPr>
              <w:spacing w:before="240"/>
            </w:pPr>
            <w:r>
              <w:t>Unique</w:t>
            </w:r>
          </w:p>
        </w:tc>
      </w:tr>
      <w:tr w:rsidR="008C223F" w14:paraId="09A960DB" w14:textId="77777777" w:rsidTr="00CD22F9">
        <w:tc>
          <w:tcPr>
            <w:tcW w:w="0" w:type="auto"/>
          </w:tcPr>
          <w:p w14:paraId="5E21A776" w14:textId="77777777" w:rsidR="008C223F" w:rsidRDefault="008C223F" w:rsidP="00CD22F9">
            <w:pPr>
              <w:spacing w:before="240"/>
            </w:pPr>
            <w:r>
              <w:t>Inventory</w:t>
            </w:r>
          </w:p>
        </w:tc>
        <w:tc>
          <w:tcPr>
            <w:tcW w:w="0" w:type="auto"/>
          </w:tcPr>
          <w:p w14:paraId="4C2250C7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5B81C63F" w14:textId="77777777" w:rsidR="008C223F" w:rsidRDefault="008C223F" w:rsidP="00CD22F9">
            <w:pPr>
              <w:spacing w:before="240"/>
            </w:pPr>
            <w:r>
              <w:t>Array</w:t>
            </w:r>
          </w:p>
        </w:tc>
        <w:tc>
          <w:tcPr>
            <w:tcW w:w="0" w:type="auto"/>
          </w:tcPr>
          <w:p w14:paraId="1C9F4491" w14:textId="77777777" w:rsidR="008C223F" w:rsidRDefault="008C223F" w:rsidP="00CD22F9">
            <w:pPr>
              <w:spacing w:before="240"/>
            </w:pPr>
            <w:r>
              <w:t>List of items present in shop</w:t>
            </w:r>
          </w:p>
        </w:tc>
        <w:tc>
          <w:tcPr>
            <w:tcW w:w="0" w:type="auto"/>
          </w:tcPr>
          <w:p w14:paraId="251634D0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5FF4C3A3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47F63EBA" w14:textId="77777777" w:rsidTr="00CD22F9">
        <w:tc>
          <w:tcPr>
            <w:tcW w:w="0" w:type="auto"/>
          </w:tcPr>
          <w:p w14:paraId="41F55C6B" w14:textId="77777777" w:rsidR="008C223F" w:rsidRDefault="008C223F" w:rsidP="00CD22F9">
            <w:pPr>
              <w:spacing w:before="240"/>
            </w:pPr>
            <w:r>
              <w:t>Item</w:t>
            </w:r>
          </w:p>
        </w:tc>
        <w:tc>
          <w:tcPr>
            <w:tcW w:w="0" w:type="auto"/>
          </w:tcPr>
          <w:p w14:paraId="7CE74ACF" w14:textId="77777777" w:rsidR="008C223F" w:rsidRDefault="008C223F" w:rsidP="00CD22F9">
            <w:pPr>
              <w:spacing w:before="240"/>
            </w:pPr>
            <w:r>
              <w:t>Gift</w:t>
            </w:r>
          </w:p>
        </w:tc>
        <w:tc>
          <w:tcPr>
            <w:tcW w:w="0" w:type="auto"/>
          </w:tcPr>
          <w:p w14:paraId="502DF483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0E0A359C" w14:textId="77777777" w:rsidR="008C223F" w:rsidRDefault="008C223F" w:rsidP="00CD22F9">
            <w:pPr>
              <w:spacing w:before="240"/>
            </w:pPr>
            <w:r>
              <w:t>Represent the gift</w:t>
            </w:r>
          </w:p>
        </w:tc>
        <w:tc>
          <w:tcPr>
            <w:tcW w:w="0" w:type="auto"/>
          </w:tcPr>
          <w:p w14:paraId="38B76A5A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6F77DFE0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59581880" w14:textId="77777777" w:rsidTr="00CD22F9">
        <w:tc>
          <w:tcPr>
            <w:tcW w:w="0" w:type="auto"/>
          </w:tcPr>
          <w:p w14:paraId="4CD13226" w14:textId="77777777" w:rsidR="008C223F" w:rsidRDefault="008C223F" w:rsidP="00CD22F9">
            <w:pPr>
              <w:spacing w:before="240"/>
            </w:pPr>
            <w:r>
              <w:t>Location</w:t>
            </w:r>
          </w:p>
        </w:tc>
        <w:tc>
          <w:tcPr>
            <w:tcW w:w="0" w:type="auto"/>
          </w:tcPr>
          <w:p w14:paraId="107DA7B6" w14:textId="77777777" w:rsidR="008C223F" w:rsidRDefault="008C223F" w:rsidP="00CD22F9">
            <w:pPr>
              <w:spacing w:before="240"/>
            </w:pPr>
            <w:r>
              <w:t>Address</w:t>
            </w:r>
          </w:p>
        </w:tc>
        <w:tc>
          <w:tcPr>
            <w:tcW w:w="0" w:type="auto"/>
          </w:tcPr>
          <w:p w14:paraId="3F97A4AB" w14:textId="77777777" w:rsidR="008C223F" w:rsidRDefault="008C223F" w:rsidP="00CD22F9">
            <w:pPr>
              <w:spacing w:before="240"/>
            </w:pPr>
            <w:r>
              <w:t>String</w:t>
            </w:r>
          </w:p>
        </w:tc>
        <w:tc>
          <w:tcPr>
            <w:tcW w:w="0" w:type="auto"/>
          </w:tcPr>
          <w:p w14:paraId="37950CC3" w14:textId="77777777" w:rsidR="008C223F" w:rsidRDefault="008C223F" w:rsidP="00CD22F9">
            <w:pPr>
              <w:spacing w:before="240"/>
            </w:pPr>
            <w:r>
              <w:t>Represent physical address</w:t>
            </w:r>
          </w:p>
        </w:tc>
        <w:tc>
          <w:tcPr>
            <w:tcW w:w="0" w:type="auto"/>
          </w:tcPr>
          <w:p w14:paraId="6C176A1B" w14:textId="77777777" w:rsidR="008C223F" w:rsidRDefault="008C223F" w:rsidP="00CD22F9">
            <w:pPr>
              <w:spacing w:before="240"/>
            </w:pPr>
            <w:r>
              <w:t>255</w:t>
            </w:r>
          </w:p>
        </w:tc>
        <w:tc>
          <w:tcPr>
            <w:tcW w:w="0" w:type="auto"/>
          </w:tcPr>
          <w:p w14:paraId="594E82C5" w14:textId="77777777" w:rsidR="008C223F" w:rsidRDefault="008C223F" w:rsidP="00CD22F9">
            <w:pPr>
              <w:spacing w:before="240"/>
            </w:pPr>
            <w:r>
              <w:t xml:space="preserve">Starting from small </w:t>
            </w:r>
            <w:proofErr w:type="gramStart"/>
            <w:r>
              <w:t>( house</w:t>
            </w:r>
            <w:proofErr w:type="gramEnd"/>
            <w:r>
              <w:t xml:space="preserve"> no, street , town, city)</w:t>
            </w:r>
          </w:p>
        </w:tc>
      </w:tr>
      <w:tr w:rsidR="008C223F" w14:paraId="3136089F" w14:textId="77777777" w:rsidTr="00CD22F9">
        <w:tc>
          <w:tcPr>
            <w:tcW w:w="0" w:type="auto"/>
          </w:tcPr>
          <w:p w14:paraId="23B0C523" w14:textId="77777777" w:rsidR="008C223F" w:rsidRDefault="008C223F" w:rsidP="00CD22F9">
            <w:pPr>
              <w:spacing w:before="240"/>
            </w:pPr>
            <w:r>
              <w:t>Name</w:t>
            </w:r>
          </w:p>
        </w:tc>
        <w:tc>
          <w:tcPr>
            <w:tcW w:w="0" w:type="auto"/>
          </w:tcPr>
          <w:p w14:paraId="4F879300" w14:textId="77777777" w:rsidR="008C223F" w:rsidRDefault="008C223F" w:rsidP="00CD22F9">
            <w:pPr>
              <w:spacing w:before="240"/>
            </w:pPr>
            <w:r>
              <w:t>Title</w:t>
            </w:r>
          </w:p>
        </w:tc>
        <w:tc>
          <w:tcPr>
            <w:tcW w:w="0" w:type="auto"/>
          </w:tcPr>
          <w:p w14:paraId="1F1F4530" w14:textId="77777777" w:rsidR="008C223F" w:rsidRDefault="008C223F" w:rsidP="00CD22F9">
            <w:pPr>
              <w:spacing w:before="240"/>
            </w:pPr>
            <w:r>
              <w:t>String</w:t>
            </w:r>
          </w:p>
        </w:tc>
        <w:tc>
          <w:tcPr>
            <w:tcW w:w="0" w:type="auto"/>
          </w:tcPr>
          <w:p w14:paraId="0DAE0248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679A2E57" w14:textId="77777777" w:rsidR="008C223F" w:rsidRDefault="008C223F" w:rsidP="00CD22F9">
            <w:pPr>
              <w:spacing w:before="240"/>
            </w:pPr>
            <w:r>
              <w:t>20</w:t>
            </w:r>
          </w:p>
        </w:tc>
        <w:tc>
          <w:tcPr>
            <w:tcW w:w="0" w:type="auto"/>
          </w:tcPr>
          <w:p w14:paraId="20F0A390" w14:textId="77777777" w:rsidR="008C223F" w:rsidRDefault="008C223F" w:rsidP="00CD22F9">
            <w:pPr>
              <w:spacing w:before="240"/>
            </w:pPr>
            <w:r>
              <w:t>Meaningful</w:t>
            </w:r>
          </w:p>
        </w:tc>
      </w:tr>
      <w:tr w:rsidR="008C223F" w14:paraId="002A6816" w14:textId="77777777" w:rsidTr="00CD22F9">
        <w:tc>
          <w:tcPr>
            <w:tcW w:w="0" w:type="auto"/>
          </w:tcPr>
          <w:p w14:paraId="00F59634" w14:textId="77777777" w:rsidR="008C223F" w:rsidRDefault="008C223F" w:rsidP="00CD22F9">
            <w:pPr>
              <w:spacing w:before="240"/>
            </w:pPr>
            <w:r>
              <w:lastRenderedPageBreak/>
              <w:t>Password</w:t>
            </w:r>
          </w:p>
        </w:tc>
        <w:tc>
          <w:tcPr>
            <w:tcW w:w="0" w:type="auto"/>
          </w:tcPr>
          <w:p w14:paraId="68900595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783303E9" w14:textId="77777777" w:rsidR="008C223F" w:rsidRDefault="008C223F" w:rsidP="00CD22F9">
            <w:pPr>
              <w:spacing w:before="240"/>
            </w:pPr>
            <w:r>
              <w:t>String</w:t>
            </w:r>
          </w:p>
        </w:tc>
        <w:tc>
          <w:tcPr>
            <w:tcW w:w="0" w:type="auto"/>
          </w:tcPr>
          <w:p w14:paraId="582A04B1" w14:textId="77777777" w:rsidR="008C223F" w:rsidRDefault="008C223F" w:rsidP="00CD22F9">
            <w:pPr>
              <w:spacing w:before="240"/>
            </w:pPr>
            <w:r>
              <w:t>Will be used to login to the system</w:t>
            </w:r>
          </w:p>
        </w:tc>
        <w:tc>
          <w:tcPr>
            <w:tcW w:w="0" w:type="auto"/>
          </w:tcPr>
          <w:p w14:paraId="5F02EEAA" w14:textId="77777777" w:rsidR="008C223F" w:rsidRDefault="008C223F" w:rsidP="00CD22F9">
            <w:pPr>
              <w:spacing w:before="240"/>
            </w:pPr>
            <w:r>
              <w:t>20</w:t>
            </w:r>
          </w:p>
        </w:tc>
        <w:tc>
          <w:tcPr>
            <w:tcW w:w="0" w:type="auto"/>
          </w:tcPr>
          <w:p w14:paraId="0E8ACCF9" w14:textId="77777777" w:rsidR="008C223F" w:rsidRDefault="008C223F" w:rsidP="00CD22F9">
            <w:pPr>
              <w:spacing w:before="240"/>
            </w:pPr>
            <w:r>
              <w:t xml:space="preserve">Contains </w:t>
            </w:r>
            <w:proofErr w:type="gramStart"/>
            <w:r>
              <w:t>Alphanumeric( lower</w:t>
            </w:r>
            <w:proofErr w:type="gramEnd"/>
            <w:r>
              <w:t xml:space="preserve"> and upper case), special characters </w:t>
            </w:r>
          </w:p>
        </w:tc>
      </w:tr>
      <w:tr w:rsidR="008C223F" w14:paraId="699C62BF" w14:textId="77777777" w:rsidTr="00CD22F9">
        <w:tc>
          <w:tcPr>
            <w:tcW w:w="0" w:type="auto"/>
          </w:tcPr>
          <w:p w14:paraId="75E7CCDC" w14:textId="77777777" w:rsidR="008C223F" w:rsidRDefault="008C223F" w:rsidP="00CD22F9">
            <w:pPr>
              <w:spacing w:before="240"/>
            </w:pPr>
            <w:r>
              <w:t>Payment</w:t>
            </w:r>
          </w:p>
        </w:tc>
        <w:tc>
          <w:tcPr>
            <w:tcW w:w="0" w:type="auto"/>
          </w:tcPr>
          <w:p w14:paraId="58AB0EF4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3569989C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2F1056B7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20DB6D3E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1CFAB74C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4438D33A" w14:textId="77777777" w:rsidTr="00CD22F9">
        <w:tc>
          <w:tcPr>
            <w:tcW w:w="0" w:type="auto"/>
          </w:tcPr>
          <w:p w14:paraId="2F8535FE" w14:textId="77777777" w:rsidR="008C223F" w:rsidRDefault="008C223F" w:rsidP="00CD22F9">
            <w:pPr>
              <w:spacing w:before="240"/>
            </w:pPr>
            <w:r>
              <w:t>Quantity</w:t>
            </w:r>
          </w:p>
        </w:tc>
        <w:tc>
          <w:tcPr>
            <w:tcW w:w="0" w:type="auto"/>
          </w:tcPr>
          <w:p w14:paraId="24752DBD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3E6864AE" w14:textId="77777777" w:rsidR="008C223F" w:rsidRDefault="008C223F" w:rsidP="00CD22F9">
            <w:pPr>
              <w:spacing w:before="240"/>
            </w:pPr>
            <w:r>
              <w:t>Integer</w:t>
            </w:r>
          </w:p>
        </w:tc>
        <w:tc>
          <w:tcPr>
            <w:tcW w:w="0" w:type="auto"/>
          </w:tcPr>
          <w:p w14:paraId="45EB49D1" w14:textId="77777777" w:rsidR="008C223F" w:rsidRDefault="008C223F" w:rsidP="00CD22F9">
            <w:pPr>
              <w:spacing w:before="240"/>
            </w:pPr>
            <w:r>
              <w:t>Represent the quantity of items</w:t>
            </w:r>
          </w:p>
        </w:tc>
        <w:tc>
          <w:tcPr>
            <w:tcW w:w="0" w:type="auto"/>
          </w:tcPr>
          <w:p w14:paraId="6E7BB243" w14:textId="77777777" w:rsidR="008C223F" w:rsidRDefault="008C223F" w:rsidP="00CD22F9">
            <w:pPr>
              <w:spacing w:before="240"/>
            </w:pPr>
            <w:r>
              <w:t>5</w:t>
            </w:r>
          </w:p>
        </w:tc>
        <w:tc>
          <w:tcPr>
            <w:tcW w:w="0" w:type="auto"/>
          </w:tcPr>
          <w:p w14:paraId="1A729E4B" w14:textId="77777777" w:rsidR="008C223F" w:rsidRDefault="008C223F" w:rsidP="00CD22F9">
            <w:pPr>
              <w:spacing w:before="240"/>
            </w:pPr>
            <w:r>
              <w:t>0 to 99999</w:t>
            </w:r>
          </w:p>
        </w:tc>
      </w:tr>
      <w:tr w:rsidR="008C223F" w14:paraId="73BC9EF9" w14:textId="77777777" w:rsidTr="00CD22F9">
        <w:tc>
          <w:tcPr>
            <w:tcW w:w="0" w:type="auto"/>
          </w:tcPr>
          <w:p w14:paraId="530C21E0" w14:textId="77777777" w:rsidR="008C223F" w:rsidRDefault="008C223F" w:rsidP="00CD22F9">
            <w:pPr>
              <w:spacing w:before="240"/>
            </w:pPr>
            <w:r>
              <w:t>Registered-person</w:t>
            </w:r>
          </w:p>
        </w:tc>
        <w:tc>
          <w:tcPr>
            <w:tcW w:w="0" w:type="auto"/>
          </w:tcPr>
          <w:p w14:paraId="137C64FF" w14:textId="77777777" w:rsidR="008C223F" w:rsidRDefault="008C223F" w:rsidP="00CD22F9">
            <w:pPr>
              <w:spacing w:before="240"/>
            </w:pPr>
            <w:r>
              <w:t>User</w:t>
            </w:r>
          </w:p>
        </w:tc>
        <w:tc>
          <w:tcPr>
            <w:tcW w:w="0" w:type="auto"/>
          </w:tcPr>
          <w:p w14:paraId="263B3D37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49A831C2" w14:textId="77777777" w:rsidR="008C223F" w:rsidRDefault="008C223F" w:rsidP="00CD22F9">
            <w:pPr>
              <w:spacing w:before="240"/>
            </w:pPr>
            <w:r>
              <w:t>User which organizes the event (event owner)</w:t>
            </w:r>
          </w:p>
        </w:tc>
        <w:tc>
          <w:tcPr>
            <w:tcW w:w="0" w:type="auto"/>
          </w:tcPr>
          <w:p w14:paraId="5489C3F4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442F57BC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646EA45B" w14:textId="77777777" w:rsidTr="00CD22F9">
        <w:tc>
          <w:tcPr>
            <w:tcW w:w="0" w:type="auto"/>
          </w:tcPr>
          <w:p w14:paraId="262BA73A" w14:textId="77777777" w:rsidR="008C223F" w:rsidRDefault="008C223F" w:rsidP="00CD22F9">
            <w:pPr>
              <w:spacing w:before="240"/>
            </w:pPr>
            <w:r>
              <w:t>Registry list</w:t>
            </w:r>
          </w:p>
        </w:tc>
        <w:tc>
          <w:tcPr>
            <w:tcW w:w="0" w:type="auto"/>
          </w:tcPr>
          <w:p w14:paraId="73BB1DC8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6C7266F5" w14:textId="77777777" w:rsidR="008C223F" w:rsidRDefault="008C223F" w:rsidP="00CD22F9">
            <w:pPr>
              <w:spacing w:before="240"/>
            </w:pPr>
            <w:r>
              <w:t>Array</w:t>
            </w:r>
          </w:p>
        </w:tc>
        <w:tc>
          <w:tcPr>
            <w:tcW w:w="0" w:type="auto"/>
          </w:tcPr>
          <w:p w14:paraId="7BE4B505" w14:textId="77777777" w:rsidR="008C223F" w:rsidRDefault="008C223F" w:rsidP="00CD22F9">
            <w:pPr>
              <w:spacing w:before="240"/>
            </w:pPr>
            <w:r>
              <w:t>List of items created by registered-person</w:t>
            </w:r>
          </w:p>
        </w:tc>
        <w:tc>
          <w:tcPr>
            <w:tcW w:w="0" w:type="auto"/>
          </w:tcPr>
          <w:p w14:paraId="10016FF0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22300C0D" w14:textId="77777777" w:rsidR="008C223F" w:rsidRDefault="008C223F" w:rsidP="00CD22F9">
            <w:pPr>
              <w:spacing w:before="240"/>
            </w:pPr>
            <w:r>
              <w:t xml:space="preserve">It must be sub set of </w:t>
            </w:r>
            <w:proofErr w:type="gramStart"/>
            <w:r>
              <w:t>inventory</w:t>
            </w:r>
            <w:proofErr w:type="gramEnd"/>
          </w:p>
        </w:tc>
      </w:tr>
      <w:tr w:rsidR="008C223F" w14:paraId="798D74E4" w14:textId="77777777" w:rsidTr="00CD22F9">
        <w:tc>
          <w:tcPr>
            <w:tcW w:w="0" w:type="auto"/>
          </w:tcPr>
          <w:p w14:paraId="03A426DB" w14:textId="77777777" w:rsidR="008C223F" w:rsidRDefault="008C223F" w:rsidP="00CD22F9">
            <w:pPr>
              <w:spacing w:before="240"/>
            </w:pPr>
            <w:r>
              <w:t>Sale</w:t>
            </w:r>
          </w:p>
        </w:tc>
        <w:tc>
          <w:tcPr>
            <w:tcW w:w="0" w:type="auto"/>
          </w:tcPr>
          <w:p w14:paraId="4B735355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2250D16D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117F0B82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51E92396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78071585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423784A5" w14:textId="77777777" w:rsidTr="00CD22F9">
        <w:tc>
          <w:tcPr>
            <w:tcW w:w="0" w:type="auto"/>
          </w:tcPr>
          <w:p w14:paraId="42CA3794" w14:textId="77777777" w:rsidR="008C223F" w:rsidRDefault="008C223F" w:rsidP="00CD22F9">
            <w:pPr>
              <w:spacing w:before="240"/>
            </w:pPr>
            <w:r>
              <w:t>Sale line item</w:t>
            </w:r>
          </w:p>
        </w:tc>
        <w:tc>
          <w:tcPr>
            <w:tcW w:w="0" w:type="auto"/>
          </w:tcPr>
          <w:p w14:paraId="62C30035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6DEBCA1E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09B5CB13" w14:textId="77777777" w:rsidR="008C223F" w:rsidRDefault="008C223F" w:rsidP="00CD22F9">
            <w:pPr>
              <w:spacing w:before="240"/>
            </w:pPr>
            <w:r>
              <w:t>Represent the quantity of each item in sale</w:t>
            </w:r>
          </w:p>
        </w:tc>
        <w:tc>
          <w:tcPr>
            <w:tcW w:w="0" w:type="auto"/>
          </w:tcPr>
          <w:p w14:paraId="1E3C5A37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0C5DC04F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7C85178E" w14:textId="77777777" w:rsidTr="00CD22F9">
        <w:tc>
          <w:tcPr>
            <w:tcW w:w="0" w:type="auto"/>
          </w:tcPr>
          <w:p w14:paraId="66E872F3" w14:textId="77777777" w:rsidR="008C223F" w:rsidRDefault="008C223F" w:rsidP="00CD22F9">
            <w:pPr>
              <w:spacing w:before="240"/>
            </w:pPr>
            <w:r>
              <w:t>Shop</w:t>
            </w:r>
          </w:p>
        </w:tc>
        <w:tc>
          <w:tcPr>
            <w:tcW w:w="0" w:type="auto"/>
          </w:tcPr>
          <w:p w14:paraId="7E8EB947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4466D34D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37C50A37" w14:textId="77777777" w:rsidR="008C223F" w:rsidRDefault="008C223F" w:rsidP="00CD22F9">
            <w:pPr>
              <w:spacing w:before="240"/>
            </w:pPr>
            <w:r>
              <w:t>N/A</w:t>
            </w:r>
          </w:p>
        </w:tc>
        <w:tc>
          <w:tcPr>
            <w:tcW w:w="0" w:type="auto"/>
          </w:tcPr>
          <w:p w14:paraId="1D25A045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47824B10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  <w:tr w:rsidR="008C223F" w14:paraId="1A2200BE" w14:textId="77777777" w:rsidTr="00CD22F9">
        <w:tc>
          <w:tcPr>
            <w:tcW w:w="0" w:type="auto"/>
          </w:tcPr>
          <w:p w14:paraId="18E5A065" w14:textId="77777777" w:rsidR="008C223F" w:rsidRDefault="008C223F" w:rsidP="00CD22F9">
            <w:pPr>
              <w:spacing w:before="240"/>
            </w:pPr>
            <w:r>
              <w:t>Shop owner</w:t>
            </w:r>
          </w:p>
        </w:tc>
        <w:tc>
          <w:tcPr>
            <w:tcW w:w="0" w:type="auto"/>
          </w:tcPr>
          <w:p w14:paraId="3C46F545" w14:textId="77777777" w:rsidR="008C223F" w:rsidRDefault="008C223F" w:rsidP="00CD22F9">
            <w:pPr>
              <w:spacing w:before="240"/>
            </w:pPr>
            <w:r>
              <w:t>Shopkeeper</w:t>
            </w:r>
          </w:p>
        </w:tc>
        <w:tc>
          <w:tcPr>
            <w:tcW w:w="0" w:type="auto"/>
          </w:tcPr>
          <w:p w14:paraId="093C22D9" w14:textId="77777777" w:rsidR="008C223F" w:rsidRDefault="008C223F" w:rsidP="00CD22F9">
            <w:pPr>
              <w:spacing w:before="240"/>
            </w:pPr>
            <w:r>
              <w:t>Structure</w:t>
            </w:r>
          </w:p>
        </w:tc>
        <w:tc>
          <w:tcPr>
            <w:tcW w:w="0" w:type="auto"/>
          </w:tcPr>
          <w:p w14:paraId="63119CF2" w14:textId="77777777" w:rsidR="008C223F" w:rsidRDefault="008C223F" w:rsidP="00CD22F9">
            <w:pPr>
              <w:spacing w:before="240"/>
            </w:pPr>
            <w:r>
              <w:t>Owner of the shop</w:t>
            </w:r>
          </w:p>
        </w:tc>
        <w:tc>
          <w:tcPr>
            <w:tcW w:w="0" w:type="auto"/>
          </w:tcPr>
          <w:p w14:paraId="35BEE002" w14:textId="77777777" w:rsidR="008C223F" w:rsidRDefault="008C223F" w:rsidP="00CD22F9">
            <w:pPr>
              <w:spacing w:before="240"/>
            </w:pPr>
          </w:p>
        </w:tc>
        <w:tc>
          <w:tcPr>
            <w:tcW w:w="0" w:type="auto"/>
          </w:tcPr>
          <w:p w14:paraId="76A47C5F" w14:textId="77777777" w:rsidR="008C223F" w:rsidRDefault="008C223F" w:rsidP="00CD22F9">
            <w:pPr>
              <w:spacing w:before="240"/>
            </w:pPr>
            <w:r>
              <w:t>N/A</w:t>
            </w:r>
          </w:p>
        </w:tc>
      </w:tr>
    </w:tbl>
    <w:p w14:paraId="25834899" w14:textId="77777777" w:rsidR="008C223F" w:rsidRDefault="008C223F" w:rsidP="008C223F">
      <w:pPr>
        <w:spacing w:before="240"/>
      </w:pPr>
    </w:p>
    <w:p w14:paraId="7C1D04D8" w14:textId="77777777" w:rsidR="008C223F" w:rsidRPr="008C223F" w:rsidRDefault="008C223F">
      <w:pPr>
        <w:rPr>
          <w:sz w:val="36"/>
          <w:szCs w:val="36"/>
        </w:rPr>
      </w:pPr>
    </w:p>
    <w:sectPr w:rsidR="008C223F" w:rsidRPr="008C223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93535" w14:textId="77777777" w:rsidR="00B61BAE" w:rsidRDefault="00B61BAE" w:rsidP="00CA0BF1">
      <w:pPr>
        <w:spacing w:after="0" w:line="240" w:lineRule="auto"/>
      </w:pPr>
      <w:r>
        <w:separator/>
      </w:r>
    </w:p>
  </w:endnote>
  <w:endnote w:type="continuationSeparator" w:id="0">
    <w:p w14:paraId="2FCF8410" w14:textId="77777777" w:rsidR="00B61BAE" w:rsidRDefault="00B61BAE" w:rsidP="00CA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D6F08" w14:textId="77777777" w:rsidR="00B61BAE" w:rsidRDefault="00B61BAE" w:rsidP="00CA0BF1">
      <w:pPr>
        <w:spacing w:after="0" w:line="240" w:lineRule="auto"/>
      </w:pPr>
      <w:r>
        <w:separator/>
      </w:r>
    </w:p>
  </w:footnote>
  <w:footnote w:type="continuationSeparator" w:id="0">
    <w:p w14:paraId="7AED06AE" w14:textId="77777777" w:rsidR="00B61BAE" w:rsidRDefault="00B61BAE" w:rsidP="00CA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CA0BF1" w14:paraId="1A976CD6" w14:textId="77777777">
      <w:trPr>
        <w:trHeight w:val="720"/>
      </w:trPr>
      <w:tc>
        <w:tcPr>
          <w:tcW w:w="1667" w:type="pct"/>
        </w:tcPr>
        <w:p w14:paraId="6CEF2DBC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14:paraId="2EBA78C3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42B7A73B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PAGE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0</w:t>
          </w:r>
          <w:r>
            <w:rPr>
              <w:color w:val="4F81BD" w:themeColor="accent1"/>
            </w:rPr>
            <w:fldChar w:fldCharType="end"/>
          </w:r>
        </w:p>
      </w:tc>
    </w:tr>
  </w:tbl>
  <w:p w14:paraId="5FA43C48" w14:textId="77777777" w:rsidR="00CA0BF1" w:rsidRDefault="00CA0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5A0656"/>
    <w:multiLevelType w:val="hybridMultilevel"/>
    <w:tmpl w:val="7EA2A38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C76DC1"/>
    <w:multiLevelType w:val="hybridMultilevel"/>
    <w:tmpl w:val="BF3023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D242BE5"/>
    <w:multiLevelType w:val="hybridMultilevel"/>
    <w:tmpl w:val="64266C6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7B84A96"/>
    <w:multiLevelType w:val="hybridMultilevel"/>
    <w:tmpl w:val="7EA2A38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8A01EDE"/>
    <w:multiLevelType w:val="hybridMultilevel"/>
    <w:tmpl w:val="E35269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C666046"/>
    <w:multiLevelType w:val="hybridMultilevel"/>
    <w:tmpl w:val="5A2A4FF8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2306585"/>
    <w:multiLevelType w:val="hybridMultilevel"/>
    <w:tmpl w:val="CED66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EBB2BAC"/>
    <w:multiLevelType w:val="hybridMultilevel"/>
    <w:tmpl w:val="00A88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2D917C5"/>
    <w:multiLevelType w:val="hybridMultilevel"/>
    <w:tmpl w:val="8EC45D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CE7671E"/>
    <w:multiLevelType w:val="hybridMultilevel"/>
    <w:tmpl w:val="E35269DA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FFFFFFFF">
      <w:start w:val="1"/>
      <w:numFmt w:val="lowerLetter"/>
      <w:lvlText w:val="%2."/>
      <w:lvlJc w:val="left"/>
      <w:pPr>
        <w:ind w:left="3960" w:hanging="360"/>
      </w:pPr>
    </w:lvl>
    <w:lvl w:ilvl="2" w:tplc="FFFFFFFF">
      <w:start w:val="1"/>
      <w:numFmt w:val="lowerRoman"/>
      <w:lvlText w:val="%3."/>
      <w:lvlJc w:val="right"/>
      <w:pPr>
        <w:ind w:left="4680" w:hanging="180"/>
      </w:pPr>
    </w:lvl>
    <w:lvl w:ilvl="3" w:tplc="FFFFFFFF">
      <w:start w:val="1"/>
      <w:numFmt w:val="decimal"/>
      <w:lvlText w:val="%4."/>
      <w:lvlJc w:val="left"/>
      <w:pPr>
        <w:ind w:left="5400" w:hanging="360"/>
      </w:pPr>
    </w:lvl>
    <w:lvl w:ilvl="4" w:tplc="FFFFFFFF">
      <w:start w:val="1"/>
      <w:numFmt w:val="lowerLetter"/>
      <w:lvlText w:val="%5."/>
      <w:lvlJc w:val="left"/>
      <w:pPr>
        <w:ind w:left="6120" w:hanging="360"/>
      </w:pPr>
    </w:lvl>
    <w:lvl w:ilvl="5" w:tplc="FFFFFFFF">
      <w:start w:val="1"/>
      <w:numFmt w:val="lowerRoman"/>
      <w:lvlText w:val="%6."/>
      <w:lvlJc w:val="right"/>
      <w:pPr>
        <w:ind w:left="6840" w:hanging="180"/>
      </w:pPr>
    </w:lvl>
    <w:lvl w:ilvl="6" w:tplc="FFFFFFFF">
      <w:start w:val="1"/>
      <w:numFmt w:val="decimal"/>
      <w:lvlText w:val="%7."/>
      <w:lvlJc w:val="left"/>
      <w:pPr>
        <w:ind w:left="7560" w:hanging="360"/>
      </w:pPr>
    </w:lvl>
    <w:lvl w:ilvl="7" w:tplc="FFFFFFFF">
      <w:start w:val="1"/>
      <w:numFmt w:val="lowerLetter"/>
      <w:lvlText w:val="%8."/>
      <w:lvlJc w:val="left"/>
      <w:pPr>
        <w:ind w:left="8280" w:hanging="360"/>
      </w:pPr>
    </w:lvl>
    <w:lvl w:ilvl="8" w:tplc="FFFFFFFF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1F245A7"/>
    <w:multiLevelType w:val="hybridMultilevel"/>
    <w:tmpl w:val="AD10F0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237323E"/>
    <w:multiLevelType w:val="hybridMultilevel"/>
    <w:tmpl w:val="0FB25EE0"/>
    <w:lvl w:ilvl="0" w:tplc="3536DA8E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76526D"/>
    <w:multiLevelType w:val="hybridMultilevel"/>
    <w:tmpl w:val="BF3023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213107A"/>
    <w:multiLevelType w:val="hybridMultilevel"/>
    <w:tmpl w:val="3E442F3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5B7BD3"/>
    <w:multiLevelType w:val="hybridMultilevel"/>
    <w:tmpl w:val="5C768A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B16461B"/>
    <w:multiLevelType w:val="hybridMultilevel"/>
    <w:tmpl w:val="E376ACE0"/>
    <w:lvl w:ilvl="0" w:tplc="D0C6EC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E2D6111"/>
    <w:multiLevelType w:val="hybridMultilevel"/>
    <w:tmpl w:val="00A8855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num w:numId="1" w16cid:durableId="1350334136">
    <w:abstractNumId w:val="27"/>
  </w:num>
  <w:num w:numId="2" w16cid:durableId="1974210306">
    <w:abstractNumId w:val="24"/>
  </w:num>
  <w:num w:numId="3" w16cid:durableId="1200167383">
    <w:abstractNumId w:val="15"/>
  </w:num>
  <w:num w:numId="4" w16cid:durableId="1904370614">
    <w:abstractNumId w:val="17"/>
  </w:num>
  <w:num w:numId="5" w16cid:durableId="2075737830">
    <w:abstractNumId w:val="0"/>
  </w:num>
  <w:num w:numId="6" w16cid:durableId="902375893">
    <w:abstractNumId w:val="6"/>
  </w:num>
  <w:num w:numId="7" w16cid:durableId="1888486442">
    <w:abstractNumId w:val="13"/>
  </w:num>
  <w:num w:numId="8" w16cid:durableId="975841742">
    <w:abstractNumId w:val="24"/>
  </w:num>
  <w:num w:numId="9" w16cid:durableId="14997361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27892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3332172">
    <w:abstractNumId w:val="16"/>
  </w:num>
  <w:num w:numId="12" w16cid:durableId="3109850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2599408">
    <w:abstractNumId w:val="30"/>
  </w:num>
  <w:num w:numId="14" w16cid:durableId="1482504264">
    <w:abstractNumId w:val="18"/>
  </w:num>
  <w:num w:numId="15" w16cid:durableId="1355883496">
    <w:abstractNumId w:val="12"/>
  </w:num>
  <w:num w:numId="16" w16cid:durableId="1490176720">
    <w:abstractNumId w:val="26"/>
  </w:num>
  <w:num w:numId="17" w16cid:durableId="1670670777">
    <w:abstractNumId w:val="22"/>
  </w:num>
  <w:num w:numId="18" w16cid:durableId="1821917826">
    <w:abstractNumId w:val="14"/>
  </w:num>
  <w:num w:numId="19" w16cid:durableId="1329332585">
    <w:abstractNumId w:val="2"/>
  </w:num>
  <w:num w:numId="20" w16cid:durableId="668796104">
    <w:abstractNumId w:val="5"/>
  </w:num>
  <w:num w:numId="21" w16cid:durableId="522473826">
    <w:abstractNumId w:val="10"/>
  </w:num>
  <w:num w:numId="22" w16cid:durableId="57095379">
    <w:abstractNumId w:val="21"/>
  </w:num>
  <w:num w:numId="23" w16cid:durableId="61292805">
    <w:abstractNumId w:val="1"/>
  </w:num>
  <w:num w:numId="24" w16cid:durableId="662397820">
    <w:abstractNumId w:val="9"/>
  </w:num>
  <w:num w:numId="25" w16cid:durableId="250506576">
    <w:abstractNumId w:val="8"/>
  </w:num>
  <w:num w:numId="26" w16cid:durableId="9894857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67944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44984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63236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93384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346233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16033328">
    <w:abstractNumId w:val="23"/>
  </w:num>
  <w:num w:numId="33" w16cid:durableId="174732674">
    <w:abstractNumId w:val="29"/>
  </w:num>
  <w:num w:numId="34" w16cid:durableId="1604997609">
    <w:abstractNumId w:val="7"/>
  </w:num>
  <w:num w:numId="35" w16cid:durableId="1962491449">
    <w:abstractNumId w:val="19"/>
  </w:num>
  <w:num w:numId="36" w16cid:durableId="1074159886">
    <w:abstractNumId w:val="4"/>
  </w:num>
  <w:num w:numId="37" w16cid:durableId="573902128">
    <w:abstractNumId w:val="3"/>
  </w:num>
  <w:num w:numId="38" w16cid:durableId="1615164001">
    <w:abstractNumId w:val="25"/>
  </w:num>
  <w:num w:numId="39" w16cid:durableId="4335984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5A"/>
    <w:rsid w:val="000673E2"/>
    <w:rsid w:val="001223BF"/>
    <w:rsid w:val="001A1976"/>
    <w:rsid w:val="0030525A"/>
    <w:rsid w:val="003E6AAB"/>
    <w:rsid w:val="00497821"/>
    <w:rsid w:val="00524E15"/>
    <w:rsid w:val="00564111"/>
    <w:rsid w:val="00594723"/>
    <w:rsid w:val="00687F4F"/>
    <w:rsid w:val="0071779B"/>
    <w:rsid w:val="0084310D"/>
    <w:rsid w:val="00852CE1"/>
    <w:rsid w:val="008976F4"/>
    <w:rsid w:val="008C223F"/>
    <w:rsid w:val="00976A1B"/>
    <w:rsid w:val="009D403C"/>
    <w:rsid w:val="00A17FBE"/>
    <w:rsid w:val="00A71A26"/>
    <w:rsid w:val="00AF0A1A"/>
    <w:rsid w:val="00B61BAE"/>
    <w:rsid w:val="00C04D76"/>
    <w:rsid w:val="00C46D10"/>
    <w:rsid w:val="00C82D0F"/>
    <w:rsid w:val="00CA0BF1"/>
    <w:rsid w:val="00D67F4E"/>
    <w:rsid w:val="00D72353"/>
    <w:rsid w:val="00DC5C68"/>
    <w:rsid w:val="00E25CBE"/>
    <w:rsid w:val="00F04ED3"/>
    <w:rsid w:val="00F20DC2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C90C"/>
  <w15:chartTrackingRefBased/>
  <w15:docId w15:val="{75115868-731F-407D-B26F-4E6622A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76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5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F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F1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22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tab%20%20Burki\Documents\Ucases_fahe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Ucases_faheem.dotx</Template>
  <TotalTime>19</TotalTime>
  <Pages>15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BURKI</dc:creator>
  <cp:keywords/>
  <dc:description/>
  <cp:lastModifiedBy>GHUFRAN MAHMOOD</cp:lastModifiedBy>
  <cp:revision>6</cp:revision>
  <dcterms:created xsi:type="dcterms:W3CDTF">2024-10-28T18:28:00Z</dcterms:created>
  <dcterms:modified xsi:type="dcterms:W3CDTF">2024-10-28T18:50:00Z</dcterms:modified>
</cp:coreProperties>
</file>